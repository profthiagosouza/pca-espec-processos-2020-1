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2E249" w14:textId="03F59DE5" w:rsidR="7717DC93" w:rsidRDefault="0680CA22" w:rsidP="5FEEC3B6">
      <w:pPr>
        <w:pStyle w:val="Ttulo"/>
        <w:spacing w:line="259" w:lineRule="auto"/>
      </w:pPr>
      <w:proofErr w:type="spellStart"/>
      <w:r w:rsidRPr="08D7C7F1">
        <w:rPr>
          <w:lang w:val="pt-BR"/>
        </w:rPr>
        <w:t>VP</w:t>
      </w:r>
      <w:r w:rsidR="629E3009" w:rsidRPr="08D7C7F1">
        <w:rPr>
          <w:lang w:val="pt-BR"/>
        </w:rPr>
        <w:t>Ar</w:t>
      </w:r>
      <w:proofErr w:type="spellEnd"/>
      <w:r w:rsidR="7717DC93" w:rsidRPr="08D7C7F1">
        <w:rPr>
          <w:lang w:val="pt-BR"/>
        </w:rPr>
        <w:t xml:space="preserve">: Um </w:t>
      </w:r>
      <w:r w:rsidR="4062722D" w:rsidRPr="08D7C7F1">
        <w:rPr>
          <w:lang w:val="pt-BR"/>
        </w:rPr>
        <w:t xml:space="preserve">Ventilador </w:t>
      </w:r>
      <w:r w:rsidR="7717DC93" w:rsidRPr="08D7C7F1">
        <w:rPr>
          <w:lang w:val="pt-BR"/>
        </w:rPr>
        <w:t>Pulmonar Baseado em Arduino</w:t>
      </w:r>
    </w:p>
    <w:p w14:paraId="0CB5A89D" w14:textId="3DE54759" w:rsidR="00EC49FE" w:rsidRPr="0008742E" w:rsidRDefault="005D029F" w:rsidP="005D029F">
      <w:pPr>
        <w:jc w:val="center"/>
        <w:rPr>
          <w:rFonts w:cs="Times"/>
          <w:b/>
          <w:sz w:val="22"/>
          <w:lang w:val="pt-BR"/>
        </w:rPr>
      </w:pPr>
      <w:r w:rsidRPr="0008742E">
        <w:rPr>
          <w:rFonts w:cs="Times"/>
          <w:b/>
        </w:rPr>
        <w:t xml:space="preserve">Matheus Augusto, </w:t>
      </w:r>
      <w:proofErr w:type="spellStart"/>
      <w:r w:rsidRPr="0008742E">
        <w:rPr>
          <w:rFonts w:cs="Times"/>
          <w:b/>
        </w:rPr>
        <w:t>Moisés</w:t>
      </w:r>
      <w:proofErr w:type="spellEnd"/>
      <w:r w:rsidRPr="0008742E">
        <w:rPr>
          <w:rFonts w:cs="Times"/>
          <w:b/>
        </w:rPr>
        <w:t xml:space="preserve"> Santos, Richard Silva</w:t>
      </w:r>
    </w:p>
    <w:p w14:paraId="0963FACF" w14:textId="1D28C0E7" w:rsidR="00EC49FE" w:rsidRDefault="2554BFAE" w:rsidP="31FC9C20">
      <w:pPr>
        <w:jc w:val="center"/>
        <w:rPr>
          <w:rStyle w:val="AddressChar"/>
        </w:rPr>
      </w:pPr>
      <w:r w:rsidRPr="08D7C7F1">
        <w:rPr>
          <w:rStyle w:val="AddressChar"/>
        </w:rPr>
        <w:t>U</w:t>
      </w:r>
      <w:r w:rsidR="0309C11D" w:rsidRPr="08D7C7F1">
        <w:rPr>
          <w:rStyle w:val="AddressChar"/>
        </w:rPr>
        <w:t xml:space="preserve">niversidade </w:t>
      </w:r>
      <w:proofErr w:type="spellStart"/>
      <w:r w:rsidR="0309C11D" w:rsidRPr="08D7C7F1">
        <w:rPr>
          <w:rStyle w:val="AddressChar"/>
        </w:rPr>
        <w:t>Unigranrio</w:t>
      </w:r>
      <w:proofErr w:type="spellEnd"/>
      <w:r w:rsidR="00EC49FE">
        <w:br/>
      </w:r>
      <w:r w:rsidR="682258B5" w:rsidRPr="08D7C7F1">
        <w:rPr>
          <w:rStyle w:val="AddressChar"/>
        </w:rPr>
        <w:t xml:space="preserve">Avenida Perimetral Professor José de Souza Herdy,1160 - Jardim Vinte e Cinco de Agosto </w:t>
      </w:r>
      <w:r w:rsidR="682258B5" w:rsidRPr="08D7C7F1">
        <w:rPr>
          <w:rFonts w:eastAsia="Times" w:cs="Times"/>
          <w:szCs w:val="24"/>
          <w:lang w:val="pt-BR"/>
        </w:rPr>
        <w:t>CEP 25071-202 - Duque de Caxias - RJ</w:t>
      </w:r>
    </w:p>
    <w:p w14:paraId="03019B74" w14:textId="380D3257" w:rsidR="31FC9C20" w:rsidRPr="005D029F" w:rsidRDefault="005D029F" w:rsidP="31FC9C20">
      <w:pPr>
        <w:pStyle w:val="Email"/>
        <w:rPr>
          <w:rFonts w:cs="Courier New"/>
          <w:lang w:val="pt-BR"/>
        </w:rPr>
        <w:sectPr w:rsidR="31FC9C20" w:rsidRPr="005D029F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  <w:proofErr w:type="spellStart"/>
      <w:r w:rsidRPr="005D029F">
        <w:rPr>
          <w:rFonts w:eastAsia="Times" w:cs="Courier New"/>
        </w:rPr>
        <w:t>matheuscaetano</w:t>
      </w:r>
      <w:proofErr w:type="spellEnd"/>
      <w:r w:rsidRPr="005D029F">
        <w:rPr>
          <w:rFonts w:eastAsia="Times" w:cs="Courier New"/>
        </w:rPr>
        <w:t xml:space="preserve">, </w:t>
      </w:r>
      <w:proofErr w:type="spellStart"/>
      <w:proofErr w:type="gramStart"/>
      <w:r w:rsidRPr="005D029F">
        <w:rPr>
          <w:rFonts w:eastAsia="Times" w:cs="Courier New"/>
        </w:rPr>
        <w:t>moises.san</w:t>
      </w:r>
      <w:r w:rsidRPr="00755C65">
        <w:rPr>
          <w:rFonts w:eastAsia="Times" w:cs="Courier New"/>
        </w:rPr>
        <w:t>tos</w:t>
      </w:r>
      <w:proofErr w:type="spellEnd"/>
      <w:proofErr w:type="gramEnd"/>
      <w:r w:rsidRPr="00755C65">
        <w:rPr>
          <w:rFonts w:eastAsia="Times" w:cs="Courier New"/>
        </w:rPr>
        <w:t xml:space="preserve">, </w:t>
      </w:r>
      <w:hyperlink r:id="rId12" w:history="1">
        <w:r w:rsidRPr="00755C65">
          <w:rPr>
            <w:rStyle w:val="Hyperlink"/>
            <w:rFonts w:eastAsia="Times" w:cs="Courier New"/>
            <w:color w:val="auto"/>
            <w:u w:val="none"/>
          </w:rPr>
          <w:t>richard.silva@unigranrio.br</w:t>
        </w:r>
      </w:hyperlink>
    </w:p>
    <w:p w14:paraId="64AAE736" w14:textId="6AD8A4AB" w:rsidR="5FE6415E" w:rsidRPr="00DA788B" w:rsidRDefault="5FE6415E" w:rsidP="5FE6415E">
      <w:pPr>
        <w:pStyle w:val="Abstract"/>
        <w:rPr>
          <w:i w:val="0"/>
          <w:iCs/>
          <w:lang w:val="en-US"/>
        </w:rPr>
      </w:pPr>
    </w:p>
    <w:p w14:paraId="14C59397" w14:textId="1CFECD0C" w:rsidR="00EC49FE" w:rsidRDefault="00EC49FE" w:rsidP="5FE6415E">
      <w:pPr>
        <w:pStyle w:val="Abstract"/>
        <w:rPr>
          <w:i w:val="0"/>
        </w:rPr>
      </w:pPr>
      <w:r w:rsidRPr="5FE6415E">
        <w:rPr>
          <w:b/>
          <w:bCs/>
          <w:i w:val="0"/>
        </w:rPr>
        <w:t>Resumo.</w:t>
      </w:r>
      <w:r w:rsidRPr="5FE6415E">
        <w:rPr>
          <w:i w:val="0"/>
        </w:rPr>
        <w:t xml:space="preserve"> </w:t>
      </w:r>
      <w:r w:rsidR="7CBEAB29" w:rsidRPr="5FE6415E">
        <w:rPr>
          <w:i w:val="0"/>
        </w:rPr>
        <w:t xml:space="preserve">Com avanço da pandemia COVID-19, a demanda por </w:t>
      </w:r>
      <w:r w:rsidR="4EF8F0C2" w:rsidRPr="5FE6415E">
        <w:rPr>
          <w:i w:val="0"/>
        </w:rPr>
        <w:t>ventiladores</w:t>
      </w:r>
      <w:r w:rsidR="7CBEAB29" w:rsidRPr="5FE6415E">
        <w:rPr>
          <w:i w:val="0"/>
        </w:rPr>
        <w:t xml:space="preserve"> pulmonares tornou-se muito grande devido ao perfil de tratamento da doença que atinge principalmente o sistema respiratório. </w:t>
      </w:r>
      <w:r w:rsidR="6C81555D" w:rsidRPr="5FE6415E">
        <w:rPr>
          <w:i w:val="0"/>
        </w:rPr>
        <w:t>Ventiladores</w:t>
      </w:r>
      <w:r w:rsidR="7CBEAB29" w:rsidRPr="5FE6415E">
        <w:rPr>
          <w:i w:val="0"/>
        </w:rPr>
        <w:t xml:space="preserve"> pulmonares são equipamentos complexos</w:t>
      </w:r>
      <w:r w:rsidR="400560CE" w:rsidRPr="5FE6415E">
        <w:rPr>
          <w:i w:val="0"/>
        </w:rPr>
        <w:t>,</w:t>
      </w:r>
      <w:r w:rsidR="7CBEAB29" w:rsidRPr="5FE6415E">
        <w:rPr>
          <w:i w:val="0"/>
        </w:rPr>
        <w:t xml:space="preserve"> de alto custo </w:t>
      </w:r>
      <w:r w:rsidR="1208947F" w:rsidRPr="5FE6415E">
        <w:rPr>
          <w:i w:val="0"/>
        </w:rPr>
        <w:t>e produção basicamente limitada a demanda.</w:t>
      </w:r>
      <w:r w:rsidR="5C75EBE6" w:rsidRPr="5FE6415E">
        <w:rPr>
          <w:i w:val="0"/>
        </w:rPr>
        <w:t xml:space="preserve"> </w:t>
      </w:r>
    </w:p>
    <w:p w14:paraId="2E5F355D" w14:textId="0DF062E1" w:rsidR="00EC49FE" w:rsidRDefault="5C75EBE6" w:rsidP="5FE6415E">
      <w:pPr>
        <w:pStyle w:val="Abstract"/>
        <w:rPr>
          <w:i w:val="0"/>
        </w:rPr>
      </w:pPr>
      <w:r w:rsidRPr="5FE6415E">
        <w:rPr>
          <w:i w:val="0"/>
        </w:rPr>
        <w:t xml:space="preserve">Seria então possível desenvolver um equipamento </w:t>
      </w:r>
      <w:r w:rsidR="670E592E" w:rsidRPr="5FE6415E">
        <w:rPr>
          <w:i w:val="0"/>
        </w:rPr>
        <w:t>compatível</w:t>
      </w:r>
      <w:r w:rsidRPr="5FE6415E">
        <w:rPr>
          <w:i w:val="0"/>
        </w:rPr>
        <w:t xml:space="preserve">, de baixo custo, rápida produção e </w:t>
      </w:r>
      <w:r w:rsidR="4FB1E4DE" w:rsidRPr="5FE6415E">
        <w:rPr>
          <w:i w:val="0"/>
        </w:rPr>
        <w:t>confiável suficiente para ser utilizado na pandemia?</w:t>
      </w:r>
    </w:p>
    <w:p w14:paraId="61025F88" w14:textId="4A9EEE44" w:rsidR="00EC49FE" w:rsidRDefault="4FB1E4DE" w:rsidP="08D7C7F1">
      <w:pPr>
        <w:pStyle w:val="Abstract"/>
        <w:rPr>
          <w:i w:val="0"/>
        </w:rPr>
      </w:pPr>
      <w:r w:rsidRPr="08D7C7F1">
        <w:rPr>
          <w:i w:val="0"/>
        </w:rPr>
        <w:t>Entendendo a lógica e a sistemática de um ventilador pulmonar, é possível desenvolver o equipamento</w:t>
      </w:r>
      <w:r w:rsidR="408E9122" w:rsidRPr="08D7C7F1">
        <w:rPr>
          <w:i w:val="0"/>
        </w:rPr>
        <w:t>.</w:t>
      </w:r>
      <w:r w:rsidR="19B2A778" w:rsidRPr="08D7C7F1">
        <w:rPr>
          <w:i w:val="0"/>
        </w:rPr>
        <w:t xml:space="preserve"> </w:t>
      </w:r>
      <w:r w:rsidR="6B3984D7" w:rsidRPr="08D7C7F1">
        <w:rPr>
          <w:i w:val="0"/>
        </w:rPr>
        <w:t>P</w:t>
      </w:r>
      <w:r w:rsidR="19B2A778" w:rsidRPr="08D7C7F1">
        <w:rPr>
          <w:i w:val="0"/>
        </w:rPr>
        <w:t xml:space="preserve">ara o desenvolvimento </w:t>
      </w:r>
      <w:r w:rsidR="3B15BD4F" w:rsidRPr="08D7C7F1">
        <w:rPr>
          <w:i w:val="0"/>
        </w:rPr>
        <w:t>pode-se utilizar equipamentos microcontrolados que atendam a</w:t>
      </w:r>
      <w:r w:rsidR="118260C7" w:rsidRPr="08D7C7F1">
        <w:rPr>
          <w:i w:val="0"/>
        </w:rPr>
        <w:t>os requisitos do sistema</w:t>
      </w:r>
      <w:r w:rsidR="19B2A778" w:rsidRPr="08D7C7F1">
        <w:rPr>
          <w:i w:val="0"/>
        </w:rPr>
        <w:t>.</w:t>
      </w:r>
    </w:p>
    <w:p w14:paraId="658025F1" w14:textId="364CDEF3" w:rsidR="00EC49FE" w:rsidRDefault="62868739" w:rsidP="5FE6415E">
      <w:pPr>
        <w:pStyle w:val="Abstract"/>
        <w:rPr>
          <w:i w:val="0"/>
        </w:rPr>
      </w:pPr>
      <w:r w:rsidRPr="5FE6415E">
        <w:rPr>
          <w:i w:val="0"/>
        </w:rPr>
        <w:t xml:space="preserve">Por fim, verificando os controles, monitoramento e alarmes é </w:t>
      </w:r>
      <w:r w:rsidR="246CFA06" w:rsidRPr="5FE6415E">
        <w:rPr>
          <w:i w:val="0"/>
        </w:rPr>
        <w:t>possível</w:t>
      </w:r>
      <w:r w:rsidRPr="5FE6415E">
        <w:rPr>
          <w:i w:val="0"/>
        </w:rPr>
        <w:t xml:space="preserve"> responder </w:t>
      </w:r>
      <w:r w:rsidR="5FCC4F18" w:rsidRPr="5FE6415E">
        <w:rPr>
          <w:i w:val="0"/>
        </w:rPr>
        <w:t>primariamente</w:t>
      </w:r>
      <w:r w:rsidRPr="5FE6415E">
        <w:rPr>
          <w:i w:val="0"/>
        </w:rPr>
        <w:t xml:space="preserve"> sobre a segurança de uso</w:t>
      </w:r>
      <w:r w:rsidR="0697F689" w:rsidRPr="5FE6415E">
        <w:rPr>
          <w:i w:val="0"/>
        </w:rPr>
        <w:t>.</w:t>
      </w:r>
    </w:p>
    <w:p w14:paraId="7C996417" w14:textId="2E2383CC" w:rsidR="00EC49FE" w:rsidRDefault="7CBEAB29" w:rsidP="08D7C7F1">
      <w:pPr>
        <w:pStyle w:val="Abstract"/>
        <w:rPr>
          <w:i w:val="0"/>
        </w:rPr>
      </w:pPr>
      <w:r w:rsidRPr="08D7C7F1">
        <w:rPr>
          <w:i w:val="0"/>
        </w:rPr>
        <w:t xml:space="preserve">Este artigo apresenta </w:t>
      </w:r>
      <w:r w:rsidR="16118D01" w:rsidRPr="08D7C7F1">
        <w:rPr>
          <w:i w:val="0"/>
        </w:rPr>
        <w:t xml:space="preserve">um estudo sobre a </w:t>
      </w:r>
      <w:r w:rsidR="00C076EA">
        <w:rPr>
          <w:i w:val="0"/>
        </w:rPr>
        <w:t xml:space="preserve">documentação de requisitos de acordo com a </w:t>
      </w:r>
      <w:r w:rsidR="16118D01" w:rsidRPr="08D7C7F1">
        <w:rPr>
          <w:i w:val="0"/>
        </w:rPr>
        <w:t>viabilidade de</w:t>
      </w:r>
      <w:r w:rsidRPr="08D7C7F1">
        <w:rPr>
          <w:i w:val="0"/>
        </w:rPr>
        <w:t xml:space="preserve"> construção de um </w:t>
      </w:r>
      <w:r w:rsidR="12A261EA" w:rsidRPr="08D7C7F1">
        <w:rPr>
          <w:i w:val="0"/>
        </w:rPr>
        <w:t>ventilador pulmonar,</w:t>
      </w:r>
      <w:r w:rsidRPr="08D7C7F1">
        <w:rPr>
          <w:i w:val="0"/>
        </w:rPr>
        <w:t xml:space="preserve"> controlado por Arduino.</w:t>
      </w:r>
    </w:p>
    <w:p w14:paraId="0728E65E" w14:textId="173481D4" w:rsidR="64F9F841" w:rsidRDefault="64F9F841" w:rsidP="5FE6415E">
      <w:pPr>
        <w:pStyle w:val="Abstract"/>
        <w:rPr>
          <w:i w:val="0"/>
        </w:rPr>
      </w:pPr>
      <w:r w:rsidRPr="5FE6415E">
        <w:rPr>
          <w:i w:val="0"/>
        </w:rPr>
        <w:t xml:space="preserve">Palavras chave: Ventilador </w:t>
      </w:r>
      <w:r w:rsidR="512DD82F" w:rsidRPr="5FE6415E">
        <w:rPr>
          <w:i w:val="0"/>
        </w:rPr>
        <w:t xml:space="preserve">pulmonar, Arduino, </w:t>
      </w:r>
      <w:r w:rsidR="00C076EA">
        <w:rPr>
          <w:i w:val="0"/>
        </w:rPr>
        <w:t xml:space="preserve">Requisitos, </w:t>
      </w:r>
      <w:r w:rsidR="512DD82F" w:rsidRPr="5FE6415E">
        <w:rPr>
          <w:i w:val="0"/>
        </w:rPr>
        <w:t>COVID-19</w:t>
      </w:r>
      <w:r w:rsidR="41742988" w:rsidRPr="5FE6415E">
        <w:rPr>
          <w:i w:val="0"/>
        </w:rPr>
        <w:t>.</w:t>
      </w:r>
    </w:p>
    <w:p w14:paraId="63D866D1" w14:textId="0C22A8AF" w:rsidR="00EC49FE" w:rsidRDefault="00EC49FE" w:rsidP="31FC9C20">
      <w:pPr>
        <w:pStyle w:val="Ttulo1"/>
        <w:rPr>
          <w:lang w:val="pt-BR"/>
        </w:rPr>
      </w:pPr>
      <w:r w:rsidRPr="36C9810E">
        <w:rPr>
          <w:lang w:val="pt-BR"/>
        </w:rPr>
        <w:t xml:space="preserve">1. </w:t>
      </w:r>
      <w:r w:rsidR="49F8B68F" w:rsidRPr="36C9810E">
        <w:rPr>
          <w:lang w:val="pt-BR"/>
        </w:rPr>
        <w:t>Introdução</w:t>
      </w:r>
    </w:p>
    <w:p w14:paraId="5FC34850" w14:textId="2F88E248" w:rsidR="007B3639" w:rsidRDefault="003E115F" w:rsidP="002F5345">
      <w:pPr>
        <w:spacing w:after="120"/>
        <w:rPr>
          <w:rFonts w:ascii="Times New Roman" w:hAnsi="Times New Roman"/>
          <w:color w:val="202122"/>
          <w:szCs w:val="24"/>
        </w:rPr>
      </w:pPr>
      <w:r>
        <w:rPr>
          <w:rFonts w:ascii="Times New Roman" w:hAnsi="Times New Roman"/>
          <w:color w:val="202122"/>
          <w:szCs w:val="24"/>
          <w:highlight w:val="white"/>
        </w:rPr>
        <w:t xml:space="preserve">Na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engenharia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de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requisitos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, a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elicitação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de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requisitos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é a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prática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de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pesquisar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e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descobrir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os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requisitos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de um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sistema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de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usuários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clientes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e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outras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partes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interessadas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. A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prática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também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é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algumas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vezes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referida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como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"coleta de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requisitos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". O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termo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elicitação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é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usado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em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livros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e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pesquisas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para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aumentar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o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fato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de que bons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requisitos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não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podem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ser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coletados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apenas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do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cliente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como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seria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indicado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pela coleta de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requisitos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de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nomes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. A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elicitação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de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requisitos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não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é trivial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porque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você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nunca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pode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ter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certeza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de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obter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todos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os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requisitos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do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usuário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e do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cliente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apenas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perguntando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a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eles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o que o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sistema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deve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ou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não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fazer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(por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Segurança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e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Confiabilidade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). As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práticas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de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obtenção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de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requisitos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incluem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entrevistas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questionários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observação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do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usuário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, workshops, brainstorming,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casos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de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uso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,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representação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de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papéis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 xml:space="preserve"> e </w:t>
      </w:r>
      <w:proofErr w:type="spellStart"/>
      <w:r>
        <w:rPr>
          <w:rFonts w:ascii="Times New Roman" w:hAnsi="Times New Roman"/>
          <w:color w:val="202122"/>
          <w:szCs w:val="24"/>
          <w:highlight w:val="white"/>
        </w:rPr>
        <w:t>prototipagem</w:t>
      </w:r>
      <w:proofErr w:type="spellEnd"/>
      <w:r>
        <w:rPr>
          <w:rFonts w:ascii="Times New Roman" w:hAnsi="Times New Roman"/>
          <w:color w:val="202122"/>
          <w:szCs w:val="24"/>
          <w:highlight w:val="white"/>
        </w:rPr>
        <w:t>.</w:t>
      </w:r>
    </w:p>
    <w:p w14:paraId="55900E80" w14:textId="301BCFC3" w:rsidR="00FB7757" w:rsidRPr="00FB7757" w:rsidRDefault="00FB7757" w:rsidP="00FB7757">
      <w:pPr>
        <w:spacing w:after="120"/>
        <w:rPr>
          <w:rFonts w:ascii="Times New Roman" w:hAnsi="Times New Roman"/>
          <w:color w:val="202122"/>
          <w:szCs w:val="24"/>
        </w:rPr>
      </w:pPr>
      <w:r w:rsidRPr="00FB7757">
        <w:rPr>
          <w:rFonts w:ascii="Times New Roman" w:hAnsi="Times New Roman"/>
          <w:color w:val="202122"/>
          <w:szCs w:val="24"/>
        </w:rPr>
        <w:t xml:space="preserve">A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respiração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pulmonar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é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responsável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pela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troca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de gases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em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todos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os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tecidos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do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corpo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humano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, se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tratando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de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uma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função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vital para a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sobrevivência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.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Em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situações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em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que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paciente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é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incapaz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de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manter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o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ciclo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respiratório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,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devido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a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fatores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como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doenças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, </w:t>
      </w:r>
      <w:proofErr w:type="spellStart"/>
      <w:r w:rsidRPr="00FB7757">
        <w:rPr>
          <w:rFonts w:ascii="Times New Roman" w:hAnsi="Times New Roman"/>
          <w:color w:val="202122"/>
          <w:szCs w:val="24"/>
        </w:rPr>
        <w:lastRenderedPageBreak/>
        <w:t>anestesia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e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defeitos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congênitos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, é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utilizado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o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ventilador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pulmonar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com o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objetivo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de prover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suporte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respiratório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ao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paciente</w:t>
      </w:r>
      <w:proofErr w:type="spellEnd"/>
      <w:r w:rsidRPr="00FB7757">
        <w:rPr>
          <w:rFonts w:ascii="Times New Roman" w:hAnsi="Times New Roman"/>
          <w:color w:val="202122"/>
          <w:szCs w:val="24"/>
        </w:rPr>
        <w:t>.</w:t>
      </w:r>
    </w:p>
    <w:p w14:paraId="315DA2B9" w14:textId="128915F3" w:rsidR="00FB7757" w:rsidRDefault="00FB7757" w:rsidP="00FB7757">
      <w:pPr>
        <w:spacing w:after="120"/>
        <w:rPr>
          <w:rFonts w:ascii="Times New Roman" w:hAnsi="Times New Roman"/>
          <w:color w:val="202122"/>
          <w:szCs w:val="24"/>
        </w:rPr>
      </w:pPr>
      <w:r w:rsidRPr="00FB7757">
        <w:rPr>
          <w:rFonts w:ascii="Times New Roman" w:hAnsi="Times New Roman"/>
          <w:color w:val="202122"/>
          <w:szCs w:val="24"/>
        </w:rPr>
        <w:t xml:space="preserve">O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ventilador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pulmonar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é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classificado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como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um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equipamento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de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suporte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a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vida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,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ou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seja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, é um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equipamento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capaz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de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sustentar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a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vida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de um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paciente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após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a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insuficiência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de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órgãos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vitais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, no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caso</w:t>
      </w:r>
      <w:proofErr w:type="spellEnd"/>
      <w:r w:rsidRPr="00FB7757">
        <w:rPr>
          <w:rFonts w:ascii="Times New Roman" w:hAnsi="Times New Roman"/>
          <w:color w:val="202122"/>
          <w:szCs w:val="24"/>
        </w:rPr>
        <w:t xml:space="preserve">, o </w:t>
      </w:r>
      <w:proofErr w:type="spellStart"/>
      <w:r w:rsidRPr="00FB7757">
        <w:rPr>
          <w:rFonts w:ascii="Times New Roman" w:hAnsi="Times New Roman"/>
          <w:color w:val="202122"/>
          <w:szCs w:val="24"/>
        </w:rPr>
        <w:t>pulmão</w:t>
      </w:r>
      <w:proofErr w:type="spellEnd"/>
      <w:r w:rsidRPr="00FB7757">
        <w:rPr>
          <w:rFonts w:ascii="Times New Roman" w:hAnsi="Times New Roman"/>
          <w:color w:val="202122"/>
          <w:szCs w:val="24"/>
        </w:rPr>
        <w:t>.</w:t>
      </w:r>
    </w:p>
    <w:p w14:paraId="1CB56C09" w14:textId="77777777" w:rsidR="00BC1E7C" w:rsidRDefault="00BC1E7C" w:rsidP="002F5345">
      <w:pPr>
        <w:spacing w:after="120"/>
        <w:rPr>
          <w:rFonts w:ascii="Times New Roman" w:hAnsi="Times New Roman"/>
          <w:color w:val="202122"/>
          <w:szCs w:val="24"/>
        </w:rPr>
      </w:pPr>
    </w:p>
    <w:p w14:paraId="76FE546E" w14:textId="3E853201" w:rsidR="00BC1E7C" w:rsidRPr="001918C5" w:rsidRDefault="00BC1E7C" w:rsidP="00BC1E7C">
      <w:pPr>
        <w:pStyle w:val="Ttulo1"/>
        <w:spacing w:line="259" w:lineRule="auto"/>
        <w:jc w:val="both"/>
        <w:rPr>
          <w:lang w:val="pt-BR"/>
        </w:rPr>
      </w:pPr>
      <w:r w:rsidRPr="5FE6415E">
        <w:rPr>
          <w:lang w:val="pt-BR"/>
        </w:rPr>
        <w:t xml:space="preserve">2. </w:t>
      </w:r>
      <w:r>
        <w:rPr>
          <w:lang w:val="pt-BR"/>
        </w:rPr>
        <w:t>Refer</w:t>
      </w:r>
      <w:r w:rsidR="002C1AE7">
        <w:rPr>
          <w:lang w:val="pt-BR"/>
        </w:rPr>
        <w:t>e</w:t>
      </w:r>
      <w:r>
        <w:rPr>
          <w:lang w:val="pt-BR"/>
        </w:rPr>
        <w:t>ncial Teórico</w:t>
      </w:r>
    </w:p>
    <w:p w14:paraId="28ADFF2B" w14:textId="52917765" w:rsidR="003E115F" w:rsidRDefault="007B3639" w:rsidP="002F5345">
      <w:pPr>
        <w:spacing w:after="120"/>
        <w:rPr>
          <w:rFonts w:ascii="Times New Roman" w:hAnsi="Times New Roman"/>
          <w:color w:val="202122"/>
          <w:szCs w:val="24"/>
        </w:rPr>
      </w:pPr>
      <w:r>
        <w:rPr>
          <w:rFonts w:ascii="Times New Roman" w:hAnsi="Times New Roman"/>
          <w:color w:val="202122"/>
          <w:szCs w:val="24"/>
        </w:rPr>
        <w:t xml:space="preserve">O </w:t>
      </w:r>
      <w:proofErr w:type="spellStart"/>
      <w:r w:rsidR="00AE7536">
        <w:rPr>
          <w:rFonts w:ascii="Times New Roman" w:hAnsi="Times New Roman"/>
          <w:color w:val="202122"/>
          <w:szCs w:val="24"/>
        </w:rPr>
        <w:t>referencial</w:t>
      </w:r>
      <w:proofErr w:type="spellEnd"/>
      <w:r w:rsidR="00AE7536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="00AE7536">
        <w:rPr>
          <w:rFonts w:ascii="Times New Roman" w:hAnsi="Times New Roman"/>
          <w:color w:val="202122"/>
          <w:szCs w:val="24"/>
        </w:rPr>
        <w:t>teórico</w:t>
      </w:r>
      <w:proofErr w:type="spellEnd"/>
      <w:r w:rsidR="00AE7536">
        <w:rPr>
          <w:rFonts w:ascii="Times New Roman" w:hAnsi="Times New Roman"/>
          <w:color w:val="202122"/>
          <w:szCs w:val="24"/>
        </w:rPr>
        <w:t xml:space="preserve"> do </w:t>
      </w:r>
      <w:proofErr w:type="spellStart"/>
      <w:r w:rsidR="00AE7536">
        <w:rPr>
          <w:rFonts w:ascii="Times New Roman" w:hAnsi="Times New Roman"/>
          <w:color w:val="202122"/>
          <w:szCs w:val="24"/>
        </w:rPr>
        <w:t>presente</w:t>
      </w:r>
      <w:proofErr w:type="spellEnd"/>
      <w:r w:rsidR="00AE7536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="00AE7536">
        <w:rPr>
          <w:rFonts w:ascii="Times New Roman" w:hAnsi="Times New Roman"/>
          <w:color w:val="202122"/>
          <w:szCs w:val="24"/>
        </w:rPr>
        <w:t>artigo</w:t>
      </w:r>
      <w:proofErr w:type="spellEnd"/>
      <w:r w:rsidR="00AE7536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="00AE7536">
        <w:rPr>
          <w:rFonts w:ascii="Times New Roman" w:hAnsi="Times New Roman"/>
          <w:color w:val="202122"/>
          <w:szCs w:val="24"/>
        </w:rPr>
        <w:t>foi</w:t>
      </w:r>
      <w:proofErr w:type="spellEnd"/>
      <w:r w:rsidR="00AE7536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="00AE7536">
        <w:rPr>
          <w:rFonts w:ascii="Times New Roman" w:hAnsi="Times New Roman"/>
          <w:color w:val="202122"/>
          <w:szCs w:val="24"/>
        </w:rPr>
        <w:t>estruturado</w:t>
      </w:r>
      <w:proofErr w:type="spellEnd"/>
      <w:r w:rsidR="00AE7536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="00AE7536">
        <w:rPr>
          <w:rFonts w:ascii="Times New Roman" w:hAnsi="Times New Roman"/>
          <w:color w:val="202122"/>
          <w:szCs w:val="24"/>
        </w:rPr>
        <w:t>em</w:t>
      </w:r>
      <w:proofErr w:type="spellEnd"/>
      <w:r w:rsidR="00AE7536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="00AE7536">
        <w:rPr>
          <w:rFonts w:ascii="Times New Roman" w:hAnsi="Times New Roman"/>
          <w:color w:val="202122"/>
          <w:szCs w:val="24"/>
        </w:rPr>
        <w:t>q</w:t>
      </w:r>
      <w:r>
        <w:rPr>
          <w:rFonts w:ascii="Times New Roman" w:hAnsi="Times New Roman"/>
          <w:color w:val="202122"/>
          <w:szCs w:val="24"/>
        </w:rPr>
        <w:t>uatro</w:t>
      </w:r>
      <w:proofErr w:type="spellEnd"/>
      <w:r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</w:rPr>
        <w:t>partes</w:t>
      </w:r>
      <w:proofErr w:type="spellEnd"/>
      <w:r>
        <w:rPr>
          <w:rFonts w:ascii="Times New Roman" w:hAnsi="Times New Roman"/>
          <w:color w:val="202122"/>
          <w:szCs w:val="24"/>
        </w:rPr>
        <w:t xml:space="preserve">, </w:t>
      </w:r>
      <w:r w:rsidR="00AE7536">
        <w:rPr>
          <w:rFonts w:ascii="Times New Roman" w:hAnsi="Times New Roman"/>
          <w:color w:val="202122"/>
          <w:szCs w:val="24"/>
        </w:rPr>
        <w:t>a saber</w:t>
      </w:r>
      <w:r>
        <w:rPr>
          <w:rFonts w:ascii="Times New Roman" w:hAnsi="Times New Roman"/>
          <w:color w:val="202122"/>
          <w:szCs w:val="24"/>
        </w:rPr>
        <w:t xml:space="preserve">: 1. </w:t>
      </w:r>
      <w:proofErr w:type="spellStart"/>
      <w:r>
        <w:rPr>
          <w:rFonts w:ascii="Times New Roman" w:hAnsi="Times New Roman"/>
          <w:color w:val="202122"/>
          <w:szCs w:val="24"/>
        </w:rPr>
        <w:t>Introdução</w:t>
      </w:r>
      <w:proofErr w:type="spellEnd"/>
      <w:r>
        <w:rPr>
          <w:rFonts w:ascii="Times New Roman" w:hAnsi="Times New Roman"/>
          <w:color w:val="202122"/>
          <w:szCs w:val="24"/>
        </w:rPr>
        <w:t xml:space="preserve">, 2. </w:t>
      </w:r>
      <w:proofErr w:type="spellStart"/>
      <w:r>
        <w:rPr>
          <w:rFonts w:ascii="Times New Roman" w:hAnsi="Times New Roman"/>
          <w:color w:val="202122"/>
          <w:szCs w:val="24"/>
        </w:rPr>
        <w:t>Re</w:t>
      </w:r>
      <w:r w:rsidR="00F603B4">
        <w:rPr>
          <w:rFonts w:ascii="Times New Roman" w:hAnsi="Times New Roman"/>
          <w:color w:val="202122"/>
          <w:szCs w:val="24"/>
        </w:rPr>
        <w:t>ferencial</w:t>
      </w:r>
      <w:proofErr w:type="spellEnd"/>
      <w:r w:rsidR="00F603B4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="00F603B4">
        <w:rPr>
          <w:rFonts w:ascii="Times New Roman" w:hAnsi="Times New Roman"/>
          <w:color w:val="202122"/>
          <w:szCs w:val="24"/>
        </w:rPr>
        <w:t>Teórico</w:t>
      </w:r>
      <w:proofErr w:type="spellEnd"/>
      <w:r>
        <w:rPr>
          <w:rFonts w:ascii="Times New Roman" w:hAnsi="Times New Roman"/>
          <w:color w:val="202122"/>
          <w:szCs w:val="24"/>
        </w:rPr>
        <w:t>, 3.</w:t>
      </w:r>
      <w:r w:rsidR="004D6B8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="00F603B4">
        <w:rPr>
          <w:rFonts w:ascii="Times New Roman" w:hAnsi="Times New Roman"/>
          <w:color w:val="202122"/>
          <w:szCs w:val="24"/>
        </w:rPr>
        <w:t>Requisitos</w:t>
      </w:r>
      <w:proofErr w:type="spellEnd"/>
      <w:r w:rsidR="00F603B4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 w:rsidR="00F603B4">
        <w:rPr>
          <w:rFonts w:ascii="Times New Roman" w:hAnsi="Times New Roman"/>
          <w:color w:val="202122"/>
          <w:szCs w:val="24"/>
        </w:rPr>
        <w:t>VPar</w:t>
      </w:r>
      <w:proofErr w:type="spellEnd"/>
      <w:r>
        <w:rPr>
          <w:rFonts w:ascii="Times New Roman" w:hAnsi="Times New Roman"/>
          <w:color w:val="202122"/>
          <w:szCs w:val="24"/>
        </w:rPr>
        <w:t xml:space="preserve"> e, por </w:t>
      </w:r>
      <w:proofErr w:type="spellStart"/>
      <w:r>
        <w:rPr>
          <w:rFonts w:ascii="Times New Roman" w:hAnsi="Times New Roman"/>
          <w:color w:val="202122"/>
          <w:szCs w:val="24"/>
        </w:rPr>
        <w:t>fim</w:t>
      </w:r>
      <w:proofErr w:type="spellEnd"/>
      <w:r>
        <w:rPr>
          <w:rFonts w:ascii="Times New Roman" w:hAnsi="Times New Roman"/>
          <w:color w:val="202122"/>
          <w:szCs w:val="24"/>
        </w:rPr>
        <w:t>, 4.</w:t>
      </w:r>
      <w:r w:rsidR="004D6B87"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</w:rPr>
        <w:t>Conclusão</w:t>
      </w:r>
      <w:proofErr w:type="spellEnd"/>
      <w:r>
        <w:rPr>
          <w:rFonts w:ascii="Times New Roman" w:hAnsi="Times New Roman"/>
          <w:color w:val="202122"/>
          <w:szCs w:val="24"/>
        </w:rPr>
        <w:t xml:space="preserve">. </w:t>
      </w:r>
      <w:proofErr w:type="spellStart"/>
      <w:r>
        <w:rPr>
          <w:rFonts w:ascii="Times New Roman" w:hAnsi="Times New Roman"/>
          <w:color w:val="202122"/>
          <w:szCs w:val="24"/>
        </w:rPr>
        <w:t>Ao</w:t>
      </w:r>
      <w:proofErr w:type="spellEnd"/>
      <w:r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</w:rPr>
        <w:t>fim</w:t>
      </w:r>
      <w:proofErr w:type="spellEnd"/>
      <w:r>
        <w:rPr>
          <w:rFonts w:ascii="Times New Roman" w:hAnsi="Times New Roman"/>
          <w:color w:val="202122"/>
          <w:szCs w:val="24"/>
        </w:rPr>
        <w:t xml:space="preserve"> do </w:t>
      </w:r>
      <w:proofErr w:type="spellStart"/>
      <w:r>
        <w:rPr>
          <w:rFonts w:ascii="Times New Roman" w:hAnsi="Times New Roman"/>
          <w:color w:val="202122"/>
          <w:szCs w:val="24"/>
        </w:rPr>
        <w:t>artigo</w:t>
      </w:r>
      <w:proofErr w:type="spellEnd"/>
      <w:r>
        <w:rPr>
          <w:rFonts w:ascii="Times New Roman" w:hAnsi="Times New Roman"/>
          <w:color w:val="202122"/>
          <w:szCs w:val="24"/>
        </w:rPr>
        <w:t xml:space="preserve"> </w:t>
      </w:r>
      <w:proofErr w:type="spellStart"/>
      <w:r>
        <w:rPr>
          <w:rFonts w:ascii="Times New Roman" w:hAnsi="Times New Roman"/>
          <w:color w:val="202122"/>
          <w:szCs w:val="24"/>
        </w:rPr>
        <w:t>encontra</w:t>
      </w:r>
      <w:proofErr w:type="spellEnd"/>
      <w:r>
        <w:rPr>
          <w:rFonts w:ascii="Times New Roman" w:hAnsi="Times New Roman"/>
          <w:color w:val="202122"/>
          <w:szCs w:val="24"/>
        </w:rPr>
        <w:t xml:space="preserve">-se as </w:t>
      </w:r>
      <w:proofErr w:type="spellStart"/>
      <w:r>
        <w:rPr>
          <w:rFonts w:ascii="Times New Roman" w:hAnsi="Times New Roman"/>
          <w:color w:val="202122"/>
          <w:szCs w:val="24"/>
        </w:rPr>
        <w:t>referências</w:t>
      </w:r>
      <w:proofErr w:type="spellEnd"/>
      <w:r>
        <w:rPr>
          <w:rFonts w:ascii="Times New Roman" w:hAnsi="Times New Roman"/>
          <w:color w:val="202122"/>
          <w:szCs w:val="24"/>
        </w:rPr>
        <w:t>.</w:t>
      </w:r>
    </w:p>
    <w:p w14:paraId="464B2871" w14:textId="29BE3F45" w:rsidR="00977226" w:rsidRPr="001918C5" w:rsidRDefault="0094540F" w:rsidP="31FC9C20">
      <w:pPr>
        <w:pStyle w:val="Ttulo1"/>
        <w:spacing w:line="259" w:lineRule="auto"/>
        <w:jc w:val="both"/>
        <w:rPr>
          <w:lang w:val="pt-BR"/>
        </w:rPr>
      </w:pPr>
      <w:r>
        <w:rPr>
          <w:lang w:val="pt-BR"/>
        </w:rPr>
        <w:t>3</w:t>
      </w:r>
      <w:r w:rsidR="00EC49FE" w:rsidRPr="5FE6415E">
        <w:rPr>
          <w:lang w:val="pt-BR"/>
        </w:rPr>
        <w:t xml:space="preserve">. </w:t>
      </w:r>
      <w:r w:rsidR="00195E72">
        <w:rPr>
          <w:lang w:val="pt-BR"/>
        </w:rPr>
        <w:t xml:space="preserve">Requisitos </w:t>
      </w:r>
      <w:proofErr w:type="spellStart"/>
      <w:r w:rsidR="001918C5">
        <w:rPr>
          <w:lang w:val="pt-BR"/>
        </w:rPr>
        <w:t>VPar</w:t>
      </w:r>
      <w:proofErr w:type="spellEnd"/>
    </w:p>
    <w:p w14:paraId="5ADC45FC" w14:textId="464EB041" w:rsidR="00195E72" w:rsidRDefault="00195E72" w:rsidP="00195E72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B448EE" w14:paraId="5C7055C9" w14:textId="77777777" w:rsidTr="006F3345">
        <w:tc>
          <w:tcPr>
            <w:tcW w:w="4247" w:type="dxa"/>
            <w:shd w:val="clear" w:color="auto" w:fill="000000" w:themeFill="text1"/>
          </w:tcPr>
          <w:p w14:paraId="1C1DF9E1" w14:textId="783BAD08" w:rsidR="00B448EE" w:rsidRPr="006F3345" w:rsidRDefault="00B448EE" w:rsidP="00B448EE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F3345">
              <w:rPr>
                <w:b/>
                <w:bCs/>
                <w:color w:val="FFFFFF" w:themeColor="background1"/>
                <w:lang w:val="pt-BR"/>
              </w:rPr>
              <w:t>Requisito</w:t>
            </w:r>
          </w:p>
        </w:tc>
        <w:tc>
          <w:tcPr>
            <w:tcW w:w="4248" w:type="dxa"/>
            <w:shd w:val="clear" w:color="auto" w:fill="000000" w:themeFill="text1"/>
          </w:tcPr>
          <w:p w14:paraId="4507EF33" w14:textId="0F598478" w:rsidR="00B448EE" w:rsidRPr="006F3345" w:rsidRDefault="00B448EE" w:rsidP="00B448EE">
            <w:pPr>
              <w:jc w:val="center"/>
              <w:rPr>
                <w:b/>
                <w:bCs/>
                <w:color w:val="FFFFFF" w:themeColor="background1"/>
                <w:lang w:val="pt-BR"/>
              </w:rPr>
            </w:pPr>
            <w:r w:rsidRPr="006F3345">
              <w:rPr>
                <w:b/>
                <w:bCs/>
                <w:color w:val="FFFFFF" w:themeColor="background1"/>
                <w:lang w:val="pt-BR"/>
              </w:rPr>
              <w:t>Especificação</w:t>
            </w:r>
          </w:p>
        </w:tc>
      </w:tr>
      <w:tr w:rsidR="00B448EE" w14:paraId="1F00BE67" w14:textId="77777777" w:rsidTr="00B448EE">
        <w:tc>
          <w:tcPr>
            <w:tcW w:w="4247" w:type="dxa"/>
          </w:tcPr>
          <w:p w14:paraId="5C97ED30" w14:textId="39BCFDD3" w:rsidR="00B448EE" w:rsidRDefault="00B448EE" w:rsidP="00195E72">
            <w:pPr>
              <w:rPr>
                <w:lang w:val="pt-BR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Acionar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alarme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caso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/>
                <w:szCs w:val="24"/>
              </w:rPr>
              <w:t>nível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Cs w:val="24"/>
              </w:rPr>
              <w:t>oxigênio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recebido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pelo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paciente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estiver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baixa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4248" w:type="dxa"/>
          </w:tcPr>
          <w:p w14:paraId="725BCB3E" w14:textId="77777777" w:rsidR="00B448EE" w:rsidRDefault="00B448EE" w:rsidP="00B448EE">
            <w:pPr>
              <w:widowControl w:val="0"/>
              <w:spacing w:before="283"/>
              <w:rPr>
                <w:rFonts w:ascii="Times New Roman" w:hAnsi="Times New Roman"/>
                <w:szCs w:val="24"/>
                <w:lang w:val="pt-BR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Cada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modo </w:t>
            </w:r>
            <w:proofErr w:type="spellStart"/>
            <w:r>
              <w:rPr>
                <w:rFonts w:ascii="Times New Roman" w:hAnsi="Times New Roman"/>
                <w:szCs w:val="24"/>
              </w:rPr>
              <w:t>ventilatório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determina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como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/>
                <w:szCs w:val="24"/>
              </w:rPr>
              <w:t>equipamento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se </w:t>
            </w:r>
            <w:proofErr w:type="spellStart"/>
            <w:r>
              <w:rPr>
                <w:rFonts w:ascii="Times New Roman" w:hAnsi="Times New Roman"/>
                <w:szCs w:val="24"/>
              </w:rPr>
              <w:t>comportará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Cs w:val="24"/>
              </w:rPr>
              <w:t>Sabendo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que um </w:t>
            </w:r>
            <w:proofErr w:type="spellStart"/>
            <w:r>
              <w:rPr>
                <w:rFonts w:ascii="Times New Roman" w:hAnsi="Times New Roman"/>
                <w:szCs w:val="24"/>
              </w:rPr>
              <w:t>paciente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pode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apresentar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muitos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estados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4"/>
              </w:rPr>
              <w:t>esse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fator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é primordial para auxiliar </w:t>
            </w:r>
            <w:proofErr w:type="spellStart"/>
            <w:r>
              <w:rPr>
                <w:rFonts w:ascii="Times New Roman" w:hAnsi="Times New Roman"/>
                <w:szCs w:val="24"/>
              </w:rPr>
              <w:t>os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profissionais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ao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depararem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-se </w:t>
            </w:r>
            <w:proofErr w:type="spellStart"/>
            <w:r>
              <w:rPr>
                <w:rFonts w:ascii="Times New Roman" w:hAnsi="Times New Roman"/>
                <w:szCs w:val="24"/>
              </w:rPr>
              <w:t>em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diferentes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situações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  <w:p w14:paraId="4B733D3A" w14:textId="77777777" w:rsidR="00B448EE" w:rsidRDefault="00B448EE" w:rsidP="00195E72">
            <w:pPr>
              <w:rPr>
                <w:lang w:val="pt-BR"/>
              </w:rPr>
            </w:pPr>
          </w:p>
        </w:tc>
      </w:tr>
      <w:tr w:rsidR="00B448EE" w14:paraId="0085A39E" w14:textId="77777777" w:rsidTr="00B448EE">
        <w:tc>
          <w:tcPr>
            <w:tcW w:w="4247" w:type="dxa"/>
          </w:tcPr>
          <w:p w14:paraId="7A953135" w14:textId="22626C49" w:rsidR="00B448EE" w:rsidRDefault="00B448EE" w:rsidP="00195E72">
            <w:pPr>
              <w:rPr>
                <w:lang w:val="pt-BR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Parametrizar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o </w:t>
            </w:r>
            <w:proofErr w:type="spellStart"/>
            <w:r>
              <w:rPr>
                <w:rFonts w:ascii="Times New Roman" w:hAnsi="Times New Roman"/>
                <w:szCs w:val="24"/>
              </w:rPr>
              <w:t>monitoramento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da </w:t>
            </w:r>
            <w:proofErr w:type="spellStart"/>
            <w:r>
              <w:rPr>
                <w:rFonts w:ascii="Times New Roman" w:hAnsi="Times New Roman"/>
                <w:szCs w:val="24"/>
              </w:rPr>
              <w:t>ventilação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4248" w:type="dxa"/>
          </w:tcPr>
          <w:p w14:paraId="488DBC82" w14:textId="0292185B" w:rsidR="00B448EE" w:rsidRDefault="00B448EE" w:rsidP="00195E72">
            <w:pPr>
              <w:rPr>
                <w:lang w:val="pt-BR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Os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diferentes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alarmes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servirão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Cs w:val="24"/>
              </w:rPr>
              <w:t>auxílio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aos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profissionais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Cs w:val="24"/>
              </w:rPr>
              <w:t>estarem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presentes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no </w:t>
            </w:r>
            <w:proofErr w:type="spellStart"/>
            <w:r>
              <w:rPr>
                <w:rFonts w:ascii="Times New Roman" w:hAnsi="Times New Roman"/>
                <w:szCs w:val="24"/>
              </w:rPr>
              <w:t>estado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atual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szCs w:val="24"/>
              </w:rPr>
              <w:t>paciente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Cs w:val="24"/>
              </w:rPr>
              <w:t>Havendo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alarmes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, por </w:t>
            </w:r>
            <w:proofErr w:type="spellStart"/>
            <w:r>
              <w:rPr>
                <w:rFonts w:ascii="Times New Roman" w:hAnsi="Times New Roman"/>
                <w:szCs w:val="24"/>
              </w:rPr>
              <w:t>exemplo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, para </w:t>
            </w:r>
            <w:proofErr w:type="spellStart"/>
            <w:r>
              <w:rPr>
                <w:rFonts w:ascii="Times New Roman" w:hAnsi="Times New Roman"/>
                <w:szCs w:val="24"/>
              </w:rPr>
              <w:t>excesso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Cs w:val="24"/>
              </w:rPr>
              <w:t>pressão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baixa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4"/>
              </w:rPr>
              <w:t>baixa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Cs w:val="24"/>
              </w:rPr>
              <w:t>pressão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4"/>
              </w:rPr>
              <w:t>falta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Cs w:val="24"/>
              </w:rPr>
              <w:t>fluxo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4"/>
              </w:rPr>
              <w:t>respiração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espontânea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/>
                <w:szCs w:val="24"/>
              </w:rPr>
              <w:t>afins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B448EE" w14:paraId="3BC45B54" w14:textId="77777777" w:rsidTr="00B448EE">
        <w:tc>
          <w:tcPr>
            <w:tcW w:w="4247" w:type="dxa"/>
          </w:tcPr>
          <w:p w14:paraId="21E29674" w14:textId="34E0F4D4" w:rsidR="00B448EE" w:rsidRDefault="00B448EE" w:rsidP="00195E72">
            <w:pPr>
              <w:rPr>
                <w:lang w:val="pt-BR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Selecionar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modo de </w:t>
            </w:r>
            <w:proofErr w:type="spellStart"/>
            <w:r>
              <w:rPr>
                <w:rFonts w:ascii="Times New Roman" w:hAnsi="Times New Roman"/>
                <w:szCs w:val="24"/>
              </w:rPr>
              <w:t>ventilação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sendo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eles</w:t>
            </w:r>
            <w:proofErr w:type="spellEnd"/>
            <w:r>
              <w:rPr>
                <w:rFonts w:ascii="Times New Roman" w:hAnsi="Times New Roman"/>
                <w:szCs w:val="24"/>
              </w:rPr>
              <w:t>: VCV (volume control ventilation) e PCV (pressure control ventilation).</w:t>
            </w:r>
          </w:p>
        </w:tc>
        <w:tc>
          <w:tcPr>
            <w:tcW w:w="4248" w:type="dxa"/>
          </w:tcPr>
          <w:p w14:paraId="0CB2A082" w14:textId="5BD0286D" w:rsidR="00B448EE" w:rsidRDefault="00B448EE" w:rsidP="00195E72">
            <w:pPr>
              <w:rPr>
                <w:lang w:val="pt-BR"/>
              </w:rPr>
            </w:pPr>
            <w:r>
              <w:rPr>
                <w:rFonts w:ascii="Times New Roman" w:hAnsi="Times New Roman"/>
                <w:szCs w:val="24"/>
              </w:rPr>
              <w:t xml:space="preserve">A </w:t>
            </w:r>
            <w:proofErr w:type="spellStart"/>
            <w:r>
              <w:rPr>
                <w:rFonts w:ascii="Times New Roman" w:hAnsi="Times New Roman"/>
                <w:szCs w:val="24"/>
              </w:rPr>
              <w:t>doença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cria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uma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espécie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Cs w:val="24"/>
              </w:rPr>
              <w:t>membrana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nos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alvéolos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4"/>
              </w:rPr>
              <w:t>impedindo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Cs w:val="24"/>
              </w:rPr>
              <w:t>passagem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de ar. As </w:t>
            </w:r>
            <w:proofErr w:type="spellStart"/>
            <w:r>
              <w:rPr>
                <w:rFonts w:ascii="Times New Roman" w:hAnsi="Times New Roman"/>
                <w:szCs w:val="24"/>
              </w:rPr>
              <w:t>trocas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de gases </w:t>
            </w:r>
            <w:proofErr w:type="spellStart"/>
            <w:r>
              <w:rPr>
                <w:rFonts w:ascii="Times New Roman" w:hAnsi="Times New Roman"/>
                <w:szCs w:val="24"/>
              </w:rPr>
              <w:t>ocorrerão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no </w:t>
            </w:r>
            <w:proofErr w:type="spellStart"/>
            <w:r>
              <w:rPr>
                <w:rFonts w:ascii="Times New Roman" w:hAnsi="Times New Roman"/>
                <w:szCs w:val="24"/>
              </w:rPr>
              <w:t>alvéolo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permitindo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a entrada e </w:t>
            </w:r>
            <w:proofErr w:type="spellStart"/>
            <w:r>
              <w:rPr>
                <w:rFonts w:ascii="Times New Roman" w:hAnsi="Times New Roman"/>
                <w:szCs w:val="24"/>
              </w:rPr>
              <w:t>saída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de gases, </w:t>
            </w:r>
            <w:proofErr w:type="spellStart"/>
            <w:r>
              <w:rPr>
                <w:rFonts w:ascii="Times New Roman" w:hAnsi="Times New Roman"/>
                <w:szCs w:val="24"/>
              </w:rPr>
              <w:t>ou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seja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4"/>
              </w:rPr>
              <w:t>inspiração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/>
                <w:szCs w:val="24"/>
              </w:rPr>
              <w:t>expiração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B448EE" w14:paraId="18979F5F" w14:textId="77777777" w:rsidTr="00B448EE">
        <w:tc>
          <w:tcPr>
            <w:tcW w:w="4247" w:type="dxa"/>
          </w:tcPr>
          <w:p w14:paraId="76F07B45" w14:textId="351D275B" w:rsidR="00B448EE" w:rsidRDefault="00B448EE" w:rsidP="00195E72">
            <w:pPr>
              <w:rPr>
                <w:lang w:val="pt-BR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Iniciar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o modo de </w:t>
            </w:r>
            <w:proofErr w:type="spellStart"/>
            <w:r>
              <w:rPr>
                <w:rFonts w:ascii="Times New Roman" w:hAnsi="Times New Roman"/>
                <w:szCs w:val="24"/>
              </w:rPr>
              <w:t>ventilação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após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ser </w:t>
            </w:r>
            <w:proofErr w:type="spellStart"/>
            <w:r>
              <w:rPr>
                <w:rFonts w:ascii="Times New Roman" w:hAnsi="Times New Roman"/>
                <w:szCs w:val="24"/>
              </w:rPr>
              <w:t>selecionado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selecionar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modo.</w:t>
            </w:r>
          </w:p>
        </w:tc>
        <w:tc>
          <w:tcPr>
            <w:tcW w:w="4248" w:type="dxa"/>
          </w:tcPr>
          <w:p w14:paraId="02B5EED2" w14:textId="11BCFBBC" w:rsidR="00B448EE" w:rsidRPr="00B448EE" w:rsidRDefault="00B448EE" w:rsidP="00B448EE">
            <w:pPr>
              <w:widowControl w:val="0"/>
              <w:spacing w:before="283"/>
              <w:rPr>
                <w:rFonts w:ascii="Times New Roman" w:hAnsi="Times New Roman"/>
                <w:szCs w:val="24"/>
                <w:lang w:val="pt-BR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Após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Cs w:val="24"/>
              </w:rPr>
              <w:t>verificação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4"/>
              </w:rPr>
              <w:t>será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calculada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os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parâmetros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/>
                <w:szCs w:val="24"/>
              </w:rPr>
              <w:t>em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seguida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inicia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o Modo </w:t>
            </w:r>
            <w:proofErr w:type="spellStart"/>
            <w:r>
              <w:rPr>
                <w:rFonts w:ascii="Times New Roman" w:hAnsi="Times New Roman"/>
                <w:szCs w:val="24"/>
              </w:rPr>
              <w:t>Respiratório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</w:tc>
      </w:tr>
      <w:tr w:rsidR="00B448EE" w14:paraId="65F8F63C" w14:textId="77777777" w:rsidTr="00B448EE">
        <w:tc>
          <w:tcPr>
            <w:tcW w:w="4247" w:type="dxa"/>
          </w:tcPr>
          <w:p w14:paraId="0BC9B205" w14:textId="3A7BACB2" w:rsidR="00B448EE" w:rsidRDefault="00B448EE" w:rsidP="00195E72">
            <w:pPr>
              <w:rPr>
                <w:lang w:val="pt-BR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Possuir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modos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respiratórios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</w:tc>
        <w:tc>
          <w:tcPr>
            <w:tcW w:w="4248" w:type="dxa"/>
          </w:tcPr>
          <w:p w14:paraId="53BF1E44" w14:textId="042BCBAE" w:rsidR="00B448EE" w:rsidRPr="00B448EE" w:rsidRDefault="00B448EE" w:rsidP="00B448EE">
            <w:pPr>
              <w:widowControl w:val="0"/>
              <w:spacing w:before="283"/>
              <w:rPr>
                <w:rFonts w:ascii="Times New Roman" w:hAnsi="Times New Roman"/>
                <w:szCs w:val="24"/>
                <w:lang w:val="pt-BR"/>
              </w:rPr>
            </w:pPr>
            <w:r>
              <w:rPr>
                <w:rFonts w:ascii="Times New Roman" w:hAnsi="Times New Roman"/>
                <w:szCs w:val="24"/>
              </w:rPr>
              <w:t xml:space="preserve">As </w:t>
            </w:r>
            <w:proofErr w:type="spellStart"/>
            <w:r>
              <w:rPr>
                <w:rFonts w:ascii="Times New Roman" w:hAnsi="Times New Roman"/>
                <w:szCs w:val="24"/>
              </w:rPr>
              <w:t>válvulas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reguladoras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/>
                <w:szCs w:val="24"/>
              </w:rPr>
              <w:t>pressão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atuam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em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controle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da </w:t>
            </w:r>
            <w:proofErr w:type="spellStart"/>
            <w:r>
              <w:rPr>
                <w:rFonts w:ascii="Times New Roman" w:hAnsi="Times New Roman"/>
                <w:szCs w:val="24"/>
              </w:rPr>
              <w:t>pressão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szCs w:val="24"/>
              </w:rPr>
              <w:t>ar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na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entrada do </w:t>
            </w:r>
            <w:proofErr w:type="spellStart"/>
            <w:r>
              <w:rPr>
                <w:rFonts w:ascii="Times New Roman" w:hAnsi="Times New Roman"/>
                <w:szCs w:val="24"/>
              </w:rPr>
              <w:t>ventilador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. Pois, se o </w:t>
            </w:r>
            <w:proofErr w:type="spellStart"/>
            <w:r>
              <w:rPr>
                <w:rFonts w:ascii="Times New Roman" w:hAnsi="Times New Roman"/>
                <w:szCs w:val="24"/>
              </w:rPr>
              <w:t>oxigênio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chegar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com </w:t>
            </w:r>
            <w:proofErr w:type="spellStart"/>
            <w:r>
              <w:rPr>
                <w:rFonts w:ascii="Times New Roman" w:hAnsi="Times New Roman"/>
                <w:szCs w:val="24"/>
              </w:rPr>
              <w:t>muita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força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ao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pulmão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do </w:t>
            </w:r>
            <w:proofErr w:type="spellStart"/>
            <w:r>
              <w:rPr>
                <w:rFonts w:ascii="Times New Roman" w:hAnsi="Times New Roman"/>
                <w:szCs w:val="24"/>
              </w:rPr>
              <w:t>paciente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4"/>
              </w:rPr>
              <w:t>pode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lastRenderedPageBreak/>
              <w:t>vir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/>
                <w:szCs w:val="24"/>
              </w:rPr>
              <w:t>causar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danos</w:t>
            </w:r>
            <w:proofErr w:type="spellEnd"/>
            <w:r>
              <w:rPr>
                <w:rFonts w:ascii="Times New Roman" w:hAnsi="Times New Roman"/>
                <w:szCs w:val="24"/>
              </w:rPr>
              <w:t>.</w:t>
            </w:r>
          </w:p>
        </w:tc>
      </w:tr>
    </w:tbl>
    <w:p w14:paraId="59F931FD" w14:textId="4DBCD52F" w:rsidR="003E115F" w:rsidRDefault="514C72E4" w:rsidP="00C076EA">
      <w:pPr>
        <w:pStyle w:val="Ttulo1"/>
        <w:spacing w:after="120" w:line="259" w:lineRule="auto"/>
        <w:jc w:val="both"/>
        <w:rPr>
          <w:lang w:val="pt-BR"/>
        </w:rPr>
      </w:pPr>
      <w:r w:rsidRPr="5FE6415E">
        <w:rPr>
          <w:lang w:val="pt-BR"/>
        </w:rPr>
        <w:lastRenderedPageBreak/>
        <w:t xml:space="preserve">4. </w:t>
      </w:r>
      <w:r w:rsidR="00195E72" w:rsidRPr="5FE6415E">
        <w:rPr>
          <w:lang w:val="pt-BR"/>
        </w:rPr>
        <w:t>Conclusão</w:t>
      </w:r>
    </w:p>
    <w:p w14:paraId="37DE336E" w14:textId="77777777" w:rsidR="00853B36" w:rsidRPr="00853B36" w:rsidRDefault="00853B36" w:rsidP="00853B36">
      <w:pPr>
        <w:rPr>
          <w:rFonts w:ascii="Times New Roman" w:hAnsi="Times New Roman"/>
          <w:lang w:val="pt-BR"/>
        </w:rPr>
      </w:pPr>
      <w:r w:rsidRPr="00853B36">
        <w:rPr>
          <w:rFonts w:ascii="Times New Roman" w:hAnsi="Times New Roman"/>
          <w:lang w:val="pt-BR"/>
        </w:rPr>
        <w:t xml:space="preserve">A pandemia da Covid-19 é uma condição desafiadora às sociedades e aos sistemas de saúde de todo o mundo.  Além das questões relacionadas a uma doença de caráter altamente transmissível, com características fisiopatogênicas ainda não plenamente conhecidas, a ausência de terapia específica acentua o drama do enfrentamento da pandemia. </w:t>
      </w:r>
    </w:p>
    <w:p w14:paraId="604B58F2" w14:textId="1E873776" w:rsidR="00853B36" w:rsidRPr="00853B36" w:rsidRDefault="00853B36" w:rsidP="00853B36">
      <w:pPr>
        <w:rPr>
          <w:rFonts w:ascii="Times New Roman" w:hAnsi="Times New Roman"/>
          <w:lang w:val="pt-BR"/>
        </w:rPr>
      </w:pPr>
      <w:r w:rsidRPr="00853B36">
        <w:rPr>
          <w:rFonts w:ascii="Times New Roman" w:hAnsi="Times New Roman"/>
          <w:lang w:val="pt-BR"/>
        </w:rPr>
        <w:t>Por essa razão, é imperativo que os esforços na produção em larga escala de tecnologias já disponíveis estejam concentrados em produzir bens que atendam a normas técnicas estabelecidas, com a finalidade de não apenas atender as necessidades do manejo clínico da enfermidade, mas também evitar iatrogenias, desperdícios de recursos já escassos (tempo, financeiros e profissionais</w:t>
      </w:r>
      <w:r>
        <w:rPr>
          <w:rFonts w:ascii="Times New Roman" w:hAnsi="Times New Roman"/>
          <w:lang w:val="pt-BR"/>
        </w:rPr>
        <w:t>).</w:t>
      </w:r>
    </w:p>
    <w:p w14:paraId="071E4E01" w14:textId="4B0164A9" w:rsidR="00EC49FE" w:rsidRDefault="00EC49FE" w:rsidP="00C076EA">
      <w:pPr>
        <w:pStyle w:val="Ttulo1"/>
        <w:spacing w:after="120"/>
        <w:rPr>
          <w:lang w:val="pt-BR"/>
        </w:rPr>
      </w:pPr>
      <w:r w:rsidRPr="5FE6415E">
        <w:rPr>
          <w:lang w:val="pt-BR"/>
        </w:rPr>
        <w:t>Refer</w:t>
      </w:r>
      <w:r w:rsidR="003E115F">
        <w:rPr>
          <w:lang w:val="pt-BR"/>
        </w:rPr>
        <w:t>ê</w:t>
      </w:r>
      <w:r w:rsidRPr="5FE6415E">
        <w:rPr>
          <w:lang w:val="pt-BR"/>
        </w:rPr>
        <w:t>nc</w:t>
      </w:r>
      <w:r w:rsidR="7263619A" w:rsidRPr="5FE6415E">
        <w:rPr>
          <w:lang w:val="pt-BR"/>
        </w:rPr>
        <w:t>ias</w:t>
      </w:r>
    </w:p>
    <w:p w14:paraId="10DD6249" w14:textId="77777777" w:rsidR="004D2E9A" w:rsidRDefault="004D2E9A" w:rsidP="00853B36">
      <w:pPr>
        <w:pStyle w:val="Reference"/>
        <w:jc w:val="left"/>
      </w:pPr>
      <w:r>
        <w:t xml:space="preserve">ANVISA (RJ). </w:t>
      </w:r>
      <w:proofErr w:type="spellStart"/>
      <w:r>
        <w:t>Agência</w:t>
      </w:r>
      <w:proofErr w:type="spellEnd"/>
      <w:r>
        <w:t xml:space="preserve"> Nacional de </w:t>
      </w:r>
      <w:proofErr w:type="spellStart"/>
      <w:r>
        <w:t>Vigilência</w:t>
      </w:r>
      <w:proofErr w:type="spellEnd"/>
      <w:r>
        <w:t xml:space="preserve"> </w:t>
      </w:r>
      <w:proofErr w:type="spellStart"/>
      <w:r>
        <w:t>Sanitária</w:t>
      </w:r>
      <w:proofErr w:type="spellEnd"/>
      <w:r>
        <w:t xml:space="preserve">. </w:t>
      </w:r>
      <w:r>
        <w:rPr>
          <w:b/>
          <w:bCs/>
        </w:rPr>
        <w:t>NOTA SOBRE VENTILADORES PULMONARES</w:t>
      </w:r>
      <w:r>
        <w:t xml:space="preserve">. 2020. 20 f. </w:t>
      </w:r>
      <w:proofErr w:type="spellStart"/>
      <w:r>
        <w:t>Trabalho</w:t>
      </w:r>
      <w:proofErr w:type="spellEnd"/>
      <w:r>
        <w:t xml:space="preserve"> de </w:t>
      </w:r>
      <w:proofErr w:type="spellStart"/>
      <w:r>
        <w:t>Conclusão</w:t>
      </w:r>
      <w:proofErr w:type="spellEnd"/>
      <w:r>
        <w:t xml:space="preserve"> de </w:t>
      </w:r>
      <w:proofErr w:type="spellStart"/>
      <w:r>
        <w:t>Curso</w:t>
      </w:r>
      <w:proofErr w:type="spellEnd"/>
      <w:r>
        <w:t xml:space="preserve"> (</w:t>
      </w:r>
      <w:proofErr w:type="spellStart"/>
      <w:r>
        <w:t>Graduação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>) - UNIGRANRIO, Rio de Janeiro, 2020.</w:t>
      </w:r>
    </w:p>
    <w:p w14:paraId="7D4B11EE" w14:textId="0734D509" w:rsidR="004D2E9A" w:rsidRDefault="004D2E9A" w:rsidP="00853B36">
      <w:pPr>
        <w:pStyle w:val="Reference"/>
        <w:jc w:val="left"/>
        <w:rPr>
          <w:lang w:val="pt-BR"/>
        </w:rPr>
      </w:pPr>
      <w:r>
        <w:t xml:space="preserve">GOV (RJ). </w:t>
      </w:r>
      <w:proofErr w:type="spellStart"/>
      <w:r>
        <w:t>Ministério</w:t>
      </w:r>
      <w:proofErr w:type="spellEnd"/>
      <w:r>
        <w:t xml:space="preserve"> da </w:t>
      </w:r>
      <w:proofErr w:type="spellStart"/>
      <w:r>
        <w:t>Saúde</w:t>
      </w:r>
      <w:proofErr w:type="spellEnd"/>
      <w:r>
        <w:t xml:space="preserve">. </w:t>
      </w:r>
      <w:proofErr w:type="spellStart"/>
      <w:r>
        <w:rPr>
          <w:b/>
          <w:bCs/>
        </w:rPr>
        <w:t>Sobre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doença</w:t>
      </w:r>
      <w:proofErr w:type="spellEnd"/>
      <w:r>
        <w:t xml:space="preserve">: O que é COVID-19. 2020. 2 f. </w:t>
      </w:r>
      <w:proofErr w:type="spellStart"/>
      <w:r>
        <w:t>Trabalho</w:t>
      </w:r>
      <w:proofErr w:type="spellEnd"/>
      <w:r>
        <w:t xml:space="preserve"> de </w:t>
      </w:r>
      <w:proofErr w:type="spellStart"/>
      <w:r>
        <w:t>Conclusão</w:t>
      </w:r>
      <w:proofErr w:type="spellEnd"/>
      <w:r>
        <w:t xml:space="preserve"> de </w:t>
      </w:r>
      <w:proofErr w:type="spellStart"/>
      <w:r>
        <w:t>Curso</w:t>
      </w:r>
      <w:proofErr w:type="spellEnd"/>
      <w:r>
        <w:t xml:space="preserve"> (</w:t>
      </w:r>
      <w:proofErr w:type="spellStart"/>
      <w:r>
        <w:t>Graduação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Informação</w:t>
      </w:r>
      <w:proofErr w:type="spellEnd"/>
      <w:r>
        <w:t>) - UNIGRANRIO, Rio de Janeiro, 2020.</w:t>
      </w:r>
    </w:p>
    <w:p w14:paraId="42CA72B8" w14:textId="77777777" w:rsidR="004D2E9A" w:rsidRDefault="004D2E9A" w:rsidP="00853B36">
      <w:pPr>
        <w:pStyle w:val="Reference"/>
        <w:jc w:val="left"/>
        <w:rPr>
          <w:lang w:val="pt-BR"/>
        </w:rPr>
      </w:pPr>
    </w:p>
    <w:sectPr w:rsidR="004D2E9A">
      <w:headerReference w:type="even" r:id="rId13"/>
      <w:headerReference w:type="default" r:id="rId14"/>
      <w:footerReference w:type="even" r:id="rId15"/>
      <w:footerReference w:type="first" r:id="rId16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33043" w14:textId="77777777" w:rsidR="00FF6176" w:rsidRDefault="00FF6176">
      <w:r>
        <w:separator/>
      </w:r>
    </w:p>
  </w:endnote>
  <w:endnote w:type="continuationSeparator" w:id="0">
    <w:p w14:paraId="113C81F2" w14:textId="77777777" w:rsidR="00FF6176" w:rsidRDefault="00FF6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837F3" w14:textId="77777777"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D7F4C" w14:textId="77777777"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0F38F" w14:textId="77777777"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ECFA9" w14:textId="77777777"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707FC" w14:textId="77777777" w:rsidR="00FF6176" w:rsidRDefault="00FF6176">
      <w:r>
        <w:separator/>
      </w:r>
    </w:p>
  </w:footnote>
  <w:footnote w:type="continuationSeparator" w:id="0">
    <w:p w14:paraId="7544A3BC" w14:textId="77777777" w:rsidR="00FF6176" w:rsidRDefault="00FF6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6BA3E1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6FD7D66B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9BBE3" w14:textId="77777777" w:rsidR="0092301E" w:rsidRDefault="0092301E">
    <w:pPr>
      <w:framePr w:wrap="around" w:vAnchor="text" w:hAnchor="margin" w:xAlign="inside" w:y="1"/>
    </w:pPr>
  </w:p>
  <w:p w14:paraId="41C8F396" w14:textId="77777777"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EE929" w14:textId="77777777" w:rsidR="0092301E" w:rsidRPr="00EC49FE" w:rsidRDefault="0092301E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085AFB48" w14:textId="77777777" w:rsidR="0092301E" w:rsidRPr="00EC49FE" w:rsidRDefault="0092301E">
    <w:pPr>
      <w:jc w:val="right"/>
      <w:rPr>
        <w:lang w:val="pt-BR"/>
      </w:rPr>
    </w:pPr>
    <w:r w:rsidRPr="00EC49FE">
      <w:rPr>
        <w:lang w:val="pt-BR"/>
      </w:rPr>
      <w:t xml:space="preserve">S. </w:t>
    </w:r>
    <w:proofErr w:type="spellStart"/>
    <w:r w:rsidRPr="00EC49FE">
      <w:rPr>
        <w:lang w:val="pt-BR"/>
      </w:rPr>
      <w:t>Sandri</w:t>
    </w:r>
    <w:proofErr w:type="spellEnd"/>
    <w:r w:rsidRPr="00EC49FE">
      <w:rPr>
        <w:lang w:val="pt-BR"/>
      </w:rPr>
      <w:t xml:space="preserve">, J. Stolfi, </w:t>
    </w:r>
    <w:proofErr w:type="spellStart"/>
    <w:proofErr w:type="gramStart"/>
    <w:r w:rsidRPr="00EC49FE">
      <w:rPr>
        <w:lang w:val="pt-BR"/>
      </w:rPr>
      <w:t>L.Velho</w:t>
    </w:r>
    <w:proofErr w:type="spellEnd"/>
    <w:proofErr w:type="gramEnd"/>
  </w:p>
  <w:p w14:paraId="3DEEC669" w14:textId="77777777" w:rsidR="0092301E" w:rsidRDefault="0092301E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3D3EC" w14:textId="77777777" w:rsidR="0092301E" w:rsidRDefault="0092301E">
    <w:pPr>
      <w:framePr w:wrap="around" w:vAnchor="text" w:hAnchor="margin" w:xAlign="inside" w:y="1"/>
    </w:pPr>
  </w:p>
  <w:p w14:paraId="0D0B940D" w14:textId="77777777"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6164A28"/>
    <w:multiLevelType w:val="hybridMultilevel"/>
    <w:tmpl w:val="6400D97C"/>
    <w:lvl w:ilvl="0" w:tplc="0416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3344671"/>
    <w:multiLevelType w:val="hybridMultilevel"/>
    <w:tmpl w:val="2E2C9C76"/>
    <w:lvl w:ilvl="0" w:tplc="0416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9" w15:restartNumberingAfterBreak="0">
    <w:nsid w:val="53CB6704"/>
    <w:multiLevelType w:val="hybridMultilevel"/>
    <w:tmpl w:val="A38262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17"/>
  </w:num>
  <w:num w:numId="5">
    <w:abstractNumId w:val="10"/>
  </w:num>
  <w:num w:numId="6">
    <w:abstractNumId w:val="21"/>
  </w:num>
  <w:num w:numId="7">
    <w:abstractNumId w:val="13"/>
  </w:num>
  <w:num w:numId="8">
    <w:abstractNumId w:val="20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  <w:num w:numId="21">
    <w:abstractNumId w:val="15"/>
  </w:num>
  <w:num w:numId="22">
    <w:abstractNumId w:val="1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8742E"/>
    <w:rsid w:val="000B73F0"/>
    <w:rsid w:val="000D054A"/>
    <w:rsid w:val="0013BFD7"/>
    <w:rsid w:val="001918C5"/>
    <w:rsid w:val="00195E72"/>
    <w:rsid w:val="001A222E"/>
    <w:rsid w:val="001B0861"/>
    <w:rsid w:val="00213B64"/>
    <w:rsid w:val="0022582D"/>
    <w:rsid w:val="002469A4"/>
    <w:rsid w:val="00255060"/>
    <w:rsid w:val="0025722C"/>
    <w:rsid w:val="00290562"/>
    <w:rsid w:val="002C1AE7"/>
    <w:rsid w:val="002E6CA6"/>
    <w:rsid w:val="002F5345"/>
    <w:rsid w:val="003112B6"/>
    <w:rsid w:val="0039084B"/>
    <w:rsid w:val="003C25DE"/>
    <w:rsid w:val="003C5D8E"/>
    <w:rsid w:val="003D3CED"/>
    <w:rsid w:val="003E115F"/>
    <w:rsid w:val="003F4556"/>
    <w:rsid w:val="004023B2"/>
    <w:rsid w:val="004A4FEF"/>
    <w:rsid w:val="004D2E9A"/>
    <w:rsid w:val="004D6B87"/>
    <w:rsid w:val="00556B9F"/>
    <w:rsid w:val="005D029F"/>
    <w:rsid w:val="00603861"/>
    <w:rsid w:val="00610C71"/>
    <w:rsid w:val="00653055"/>
    <w:rsid w:val="0066C41E"/>
    <w:rsid w:val="00676E05"/>
    <w:rsid w:val="0068092C"/>
    <w:rsid w:val="006F3345"/>
    <w:rsid w:val="00755C65"/>
    <w:rsid w:val="007B3639"/>
    <w:rsid w:val="007C4987"/>
    <w:rsid w:val="00837CB1"/>
    <w:rsid w:val="0083ACF8"/>
    <w:rsid w:val="00842B61"/>
    <w:rsid w:val="00853B36"/>
    <w:rsid w:val="00892EFF"/>
    <w:rsid w:val="008B1055"/>
    <w:rsid w:val="0092301E"/>
    <w:rsid w:val="0094540F"/>
    <w:rsid w:val="00977226"/>
    <w:rsid w:val="009C390C"/>
    <w:rsid w:val="009C66C4"/>
    <w:rsid w:val="00A66371"/>
    <w:rsid w:val="00AE7536"/>
    <w:rsid w:val="00AF1A30"/>
    <w:rsid w:val="00B06EFE"/>
    <w:rsid w:val="00B16E1E"/>
    <w:rsid w:val="00B448EE"/>
    <w:rsid w:val="00B775C2"/>
    <w:rsid w:val="00BC1E7C"/>
    <w:rsid w:val="00BC3338"/>
    <w:rsid w:val="00BE1EE2"/>
    <w:rsid w:val="00C076EA"/>
    <w:rsid w:val="00C3594B"/>
    <w:rsid w:val="00C66FED"/>
    <w:rsid w:val="00C9F24C"/>
    <w:rsid w:val="00CC071E"/>
    <w:rsid w:val="00CD31CA"/>
    <w:rsid w:val="00D73FD2"/>
    <w:rsid w:val="00DA788B"/>
    <w:rsid w:val="00EC49FE"/>
    <w:rsid w:val="00EE70EF"/>
    <w:rsid w:val="00F12605"/>
    <w:rsid w:val="00F603B4"/>
    <w:rsid w:val="00F966A4"/>
    <w:rsid w:val="00FB7757"/>
    <w:rsid w:val="00FC4CC4"/>
    <w:rsid w:val="00FF1B4C"/>
    <w:rsid w:val="00FF6176"/>
    <w:rsid w:val="010EAF69"/>
    <w:rsid w:val="01A95916"/>
    <w:rsid w:val="01BDA43D"/>
    <w:rsid w:val="01CAD920"/>
    <w:rsid w:val="01DC7430"/>
    <w:rsid w:val="01ECEFB2"/>
    <w:rsid w:val="0237F308"/>
    <w:rsid w:val="02773002"/>
    <w:rsid w:val="02C1A864"/>
    <w:rsid w:val="02CD9904"/>
    <w:rsid w:val="02CFBADA"/>
    <w:rsid w:val="02DE69F9"/>
    <w:rsid w:val="02DF48B8"/>
    <w:rsid w:val="02E2AA17"/>
    <w:rsid w:val="02F5A679"/>
    <w:rsid w:val="0309C11D"/>
    <w:rsid w:val="03537E63"/>
    <w:rsid w:val="038BCC27"/>
    <w:rsid w:val="03A07CC8"/>
    <w:rsid w:val="03B2054F"/>
    <w:rsid w:val="03BE1770"/>
    <w:rsid w:val="03C4A70F"/>
    <w:rsid w:val="03E48B8D"/>
    <w:rsid w:val="03E93000"/>
    <w:rsid w:val="04006C2B"/>
    <w:rsid w:val="041396B2"/>
    <w:rsid w:val="042AD323"/>
    <w:rsid w:val="04497416"/>
    <w:rsid w:val="0469C876"/>
    <w:rsid w:val="04DB81C0"/>
    <w:rsid w:val="04E12EEE"/>
    <w:rsid w:val="05109558"/>
    <w:rsid w:val="055787A1"/>
    <w:rsid w:val="05738188"/>
    <w:rsid w:val="057388B6"/>
    <w:rsid w:val="0587A5D5"/>
    <w:rsid w:val="05920257"/>
    <w:rsid w:val="05F9E798"/>
    <w:rsid w:val="06182186"/>
    <w:rsid w:val="06254A7D"/>
    <w:rsid w:val="062A5637"/>
    <w:rsid w:val="063DEE8F"/>
    <w:rsid w:val="0657F7A1"/>
    <w:rsid w:val="065D1215"/>
    <w:rsid w:val="066CE04D"/>
    <w:rsid w:val="0677433E"/>
    <w:rsid w:val="067D652F"/>
    <w:rsid w:val="0680CA22"/>
    <w:rsid w:val="068FA517"/>
    <w:rsid w:val="0697F689"/>
    <w:rsid w:val="06E6D5B6"/>
    <w:rsid w:val="07174614"/>
    <w:rsid w:val="0720E3BE"/>
    <w:rsid w:val="072C941B"/>
    <w:rsid w:val="0744460A"/>
    <w:rsid w:val="07576E9E"/>
    <w:rsid w:val="077868B5"/>
    <w:rsid w:val="079C1CC0"/>
    <w:rsid w:val="07A4997F"/>
    <w:rsid w:val="07D3BB7F"/>
    <w:rsid w:val="088F31D0"/>
    <w:rsid w:val="08A3F004"/>
    <w:rsid w:val="08AFFD95"/>
    <w:rsid w:val="08B42B04"/>
    <w:rsid w:val="08B6CA6A"/>
    <w:rsid w:val="08B77C6D"/>
    <w:rsid w:val="08B90163"/>
    <w:rsid w:val="08CD93CA"/>
    <w:rsid w:val="08D5E487"/>
    <w:rsid w:val="08D7C7F1"/>
    <w:rsid w:val="08DB1DF0"/>
    <w:rsid w:val="08F8DA5F"/>
    <w:rsid w:val="09211BCB"/>
    <w:rsid w:val="093D4F3B"/>
    <w:rsid w:val="09404DA4"/>
    <w:rsid w:val="097C153A"/>
    <w:rsid w:val="098D5A66"/>
    <w:rsid w:val="09C7FEF6"/>
    <w:rsid w:val="09CB2D8B"/>
    <w:rsid w:val="09D7C6F6"/>
    <w:rsid w:val="0A0F2A54"/>
    <w:rsid w:val="0A151769"/>
    <w:rsid w:val="0A1A844D"/>
    <w:rsid w:val="0A331C45"/>
    <w:rsid w:val="0A46D79A"/>
    <w:rsid w:val="0A53E1CF"/>
    <w:rsid w:val="0A5A01D6"/>
    <w:rsid w:val="0A6D552A"/>
    <w:rsid w:val="0A6E5741"/>
    <w:rsid w:val="0A761D9A"/>
    <w:rsid w:val="0A7B4621"/>
    <w:rsid w:val="0A94A200"/>
    <w:rsid w:val="0ABD8713"/>
    <w:rsid w:val="0AD3F1A2"/>
    <w:rsid w:val="0B101F0E"/>
    <w:rsid w:val="0B455652"/>
    <w:rsid w:val="0B54DD0F"/>
    <w:rsid w:val="0B66EE41"/>
    <w:rsid w:val="0B6DC6F5"/>
    <w:rsid w:val="0B7F7825"/>
    <w:rsid w:val="0C71C2A0"/>
    <w:rsid w:val="0C9B73D9"/>
    <w:rsid w:val="0CA815A9"/>
    <w:rsid w:val="0CC3871E"/>
    <w:rsid w:val="0D08C142"/>
    <w:rsid w:val="0D1D893F"/>
    <w:rsid w:val="0D5D4001"/>
    <w:rsid w:val="0DC22320"/>
    <w:rsid w:val="0DC80666"/>
    <w:rsid w:val="0DE98F86"/>
    <w:rsid w:val="0DEFC81C"/>
    <w:rsid w:val="0E76D77D"/>
    <w:rsid w:val="0E7D2BD0"/>
    <w:rsid w:val="0E908AA3"/>
    <w:rsid w:val="0E9F3B59"/>
    <w:rsid w:val="0EAB7F77"/>
    <w:rsid w:val="0EB8C14A"/>
    <w:rsid w:val="0EC98EF3"/>
    <w:rsid w:val="0ED048A1"/>
    <w:rsid w:val="0EE2C3BC"/>
    <w:rsid w:val="0EF3E51B"/>
    <w:rsid w:val="0EF79E3A"/>
    <w:rsid w:val="0F214086"/>
    <w:rsid w:val="0F2AD472"/>
    <w:rsid w:val="0F3DC423"/>
    <w:rsid w:val="0F5176BB"/>
    <w:rsid w:val="0F55D930"/>
    <w:rsid w:val="0F5817B0"/>
    <w:rsid w:val="0F8B98A4"/>
    <w:rsid w:val="0F982D33"/>
    <w:rsid w:val="0FBA22D6"/>
    <w:rsid w:val="100805D8"/>
    <w:rsid w:val="101F9D53"/>
    <w:rsid w:val="106875E3"/>
    <w:rsid w:val="108603EC"/>
    <w:rsid w:val="1089EFAD"/>
    <w:rsid w:val="10AA9672"/>
    <w:rsid w:val="10B02022"/>
    <w:rsid w:val="10FE361A"/>
    <w:rsid w:val="110603A2"/>
    <w:rsid w:val="111C64A3"/>
    <w:rsid w:val="111DB919"/>
    <w:rsid w:val="1132E429"/>
    <w:rsid w:val="114AEFFF"/>
    <w:rsid w:val="1164200F"/>
    <w:rsid w:val="117680DC"/>
    <w:rsid w:val="118260C7"/>
    <w:rsid w:val="11B1A793"/>
    <w:rsid w:val="11B8BEE9"/>
    <w:rsid w:val="11C76731"/>
    <w:rsid w:val="11FB8572"/>
    <w:rsid w:val="120657E5"/>
    <w:rsid w:val="1206C8A7"/>
    <w:rsid w:val="1208947F"/>
    <w:rsid w:val="12A261EA"/>
    <w:rsid w:val="12B8D8BF"/>
    <w:rsid w:val="12E497E7"/>
    <w:rsid w:val="12F42849"/>
    <w:rsid w:val="133171AB"/>
    <w:rsid w:val="135A3CB3"/>
    <w:rsid w:val="13717BFA"/>
    <w:rsid w:val="13783AE1"/>
    <w:rsid w:val="13881D7A"/>
    <w:rsid w:val="13B75B0E"/>
    <w:rsid w:val="13DBCB3A"/>
    <w:rsid w:val="13EFD7DD"/>
    <w:rsid w:val="13F29CAC"/>
    <w:rsid w:val="13FCCF43"/>
    <w:rsid w:val="1412AADD"/>
    <w:rsid w:val="1420C6D6"/>
    <w:rsid w:val="14286948"/>
    <w:rsid w:val="14325B60"/>
    <w:rsid w:val="14416E6E"/>
    <w:rsid w:val="147230CF"/>
    <w:rsid w:val="148ACA43"/>
    <w:rsid w:val="14A8B78E"/>
    <w:rsid w:val="14C7EFF9"/>
    <w:rsid w:val="14E1AF72"/>
    <w:rsid w:val="14F50C85"/>
    <w:rsid w:val="1539B92C"/>
    <w:rsid w:val="15A4D392"/>
    <w:rsid w:val="15A9DCC6"/>
    <w:rsid w:val="15B8B7BB"/>
    <w:rsid w:val="15BF479A"/>
    <w:rsid w:val="15CA0039"/>
    <w:rsid w:val="160CF280"/>
    <w:rsid w:val="16118D01"/>
    <w:rsid w:val="161F8FC4"/>
    <w:rsid w:val="162D767D"/>
    <w:rsid w:val="16309A14"/>
    <w:rsid w:val="16347812"/>
    <w:rsid w:val="165A1920"/>
    <w:rsid w:val="16766C46"/>
    <w:rsid w:val="167D3231"/>
    <w:rsid w:val="167E592D"/>
    <w:rsid w:val="169727BF"/>
    <w:rsid w:val="16E65684"/>
    <w:rsid w:val="16F83662"/>
    <w:rsid w:val="170C802A"/>
    <w:rsid w:val="170D3FE9"/>
    <w:rsid w:val="171F0CCC"/>
    <w:rsid w:val="172F8BBB"/>
    <w:rsid w:val="173E83CF"/>
    <w:rsid w:val="178537C6"/>
    <w:rsid w:val="178EE0DC"/>
    <w:rsid w:val="179F6145"/>
    <w:rsid w:val="17DBAD79"/>
    <w:rsid w:val="1821B0B1"/>
    <w:rsid w:val="182DD634"/>
    <w:rsid w:val="1835BF76"/>
    <w:rsid w:val="18361A19"/>
    <w:rsid w:val="1894E831"/>
    <w:rsid w:val="18D4D0DA"/>
    <w:rsid w:val="191CBE84"/>
    <w:rsid w:val="19208C6A"/>
    <w:rsid w:val="192F4242"/>
    <w:rsid w:val="19351216"/>
    <w:rsid w:val="197075F8"/>
    <w:rsid w:val="19809326"/>
    <w:rsid w:val="199BEB58"/>
    <w:rsid w:val="19ADDF0C"/>
    <w:rsid w:val="19B2A778"/>
    <w:rsid w:val="19B8D50E"/>
    <w:rsid w:val="19BF5114"/>
    <w:rsid w:val="1A1B65B8"/>
    <w:rsid w:val="1A2BEEAA"/>
    <w:rsid w:val="1A84F665"/>
    <w:rsid w:val="1A86FF47"/>
    <w:rsid w:val="1AFE0039"/>
    <w:rsid w:val="1B078382"/>
    <w:rsid w:val="1B0F39EB"/>
    <w:rsid w:val="1B2C94FF"/>
    <w:rsid w:val="1B38933E"/>
    <w:rsid w:val="1B3CD81A"/>
    <w:rsid w:val="1B3E432F"/>
    <w:rsid w:val="1B5FC5B3"/>
    <w:rsid w:val="1B74211D"/>
    <w:rsid w:val="1B8244DC"/>
    <w:rsid w:val="1BB6B833"/>
    <w:rsid w:val="1BE63F39"/>
    <w:rsid w:val="1C00E48A"/>
    <w:rsid w:val="1C1C7E7E"/>
    <w:rsid w:val="1C426239"/>
    <w:rsid w:val="1C53E1A6"/>
    <w:rsid w:val="1CC206E4"/>
    <w:rsid w:val="1CD9E461"/>
    <w:rsid w:val="1CE1F90B"/>
    <w:rsid w:val="1CF887F5"/>
    <w:rsid w:val="1D0450FF"/>
    <w:rsid w:val="1D1C04AA"/>
    <w:rsid w:val="1D1F233C"/>
    <w:rsid w:val="1D4E9006"/>
    <w:rsid w:val="1D717740"/>
    <w:rsid w:val="1D7EFAE7"/>
    <w:rsid w:val="1D8400D4"/>
    <w:rsid w:val="1D89F941"/>
    <w:rsid w:val="1D933F1E"/>
    <w:rsid w:val="1D9B32EC"/>
    <w:rsid w:val="1DC5BA2A"/>
    <w:rsid w:val="1DCB02DD"/>
    <w:rsid w:val="1E1BF74E"/>
    <w:rsid w:val="1E4B1AD4"/>
    <w:rsid w:val="1E4D2F57"/>
    <w:rsid w:val="1E62A18B"/>
    <w:rsid w:val="1EA97BF8"/>
    <w:rsid w:val="1EC76F19"/>
    <w:rsid w:val="1F4FDC93"/>
    <w:rsid w:val="1F506FC0"/>
    <w:rsid w:val="1F689F94"/>
    <w:rsid w:val="2007B4A3"/>
    <w:rsid w:val="20094C72"/>
    <w:rsid w:val="20322D68"/>
    <w:rsid w:val="20453C0F"/>
    <w:rsid w:val="20607D1F"/>
    <w:rsid w:val="20A14E91"/>
    <w:rsid w:val="20A15B46"/>
    <w:rsid w:val="20A67D15"/>
    <w:rsid w:val="20A8D32A"/>
    <w:rsid w:val="20BD13AE"/>
    <w:rsid w:val="21029916"/>
    <w:rsid w:val="211C822E"/>
    <w:rsid w:val="2121D2A2"/>
    <w:rsid w:val="21394A14"/>
    <w:rsid w:val="21562BB9"/>
    <w:rsid w:val="21575A26"/>
    <w:rsid w:val="217BAB15"/>
    <w:rsid w:val="2201B095"/>
    <w:rsid w:val="222101DF"/>
    <w:rsid w:val="22B9580A"/>
    <w:rsid w:val="22D0951A"/>
    <w:rsid w:val="22E111DA"/>
    <w:rsid w:val="22E6CF2A"/>
    <w:rsid w:val="23355425"/>
    <w:rsid w:val="23381D13"/>
    <w:rsid w:val="23440445"/>
    <w:rsid w:val="23634589"/>
    <w:rsid w:val="23779BFE"/>
    <w:rsid w:val="23C5E2E4"/>
    <w:rsid w:val="23DEC8D6"/>
    <w:rsid w:val="23FE72FA"/>
    <w:rsid w:val="244B43B6"/>
    <w:rsid w:val="24513C0C"/>
    <w:rsid w:val="245BDE8B"/>
    <w:rsid w:val="246CFA06"/>
    <w:rsid w:val="2470F7E2"/>
    <w:rsid w:val="24C090D7"/>
    <w:rsid w:val="24D7CFA0"/>
    <w:rsid w:val="24E4E63C"/>
    <w:rsid w:val="25000AF5"/>
    <w:rsid w:val="251A2AFF"/>
    <w:rsid w:val="2524CF9E"/>
    <w:rsid w:val="25331348"/>
    <w:rsid w:val="2533958A"/>
    <w:rsid w:val="2544BF20"/>
    <w:rsid w:val="255473B4"/>
    <w:rsid w:val="2554BFAE"/>
    <w:rsid w:val="25D6DD13"/>
    <w:rsid w:val="25EAAAB5"/>
    <w:rsid w:val="25EB1782"/>
    <w:rsid w:val="26006A89"/>
    <w:rsid w:val="2602E23C"/>
    <w:rsid w:val="26030D35"/>
    <w:rsid w:val="26074D9F"/>
    <w:rsid w:val="26403647"/>
    <w:rsid w:val="2699EBF4"/>
    <w:rsid w:val="26C3FBED"/>
    <w:rsid w:val="26E9360D"/>
    <w:rsid w:val="26FFA2F5"/>
    <w:rsid w:val="271119A3"/>
    <w:rsid w:val="2728D362"/>
    <w:rsid w:val="278CFAB6"/>
    <w:rsid w:val="278E6C74"/>
    <w:rsid w:val="27C64C8C"/>
    <w:rsid w:val="27DEB309"/>
    <w:rsid w:val="27F5F24D"/>
    <w:rsid w:val="27FC32E7"/>
    <w:rsid w:val="28084E52"/>
    <w:rsid w:val="281FB5C0"/>
    <w:rsid w:val="28560779"/>
    <w:rsid w:val="28580C21"/>
    <w:rsid w:val="285CA880"/>
    <w:rsid w:val="28684BED"/>
    <w:rsid w:val="2890B0DB"/>
    <w:rsid w:val="28F7A152"/>
    <w:rsid w:val="28FB007A"/>
    <w:rsid w:val="290B9EB1"/>
    <w:rsid w:val="2919DDF4"/>
    <w:rsid w:val="293E4C9B"/>
    <w:rsid w:val="296F22AF"/>
    <w:rsid w:val="2A071F90"/>
    <w:rsid w:val="2A2AC471"/>
    <w:rsid w:val="2A2BC4B9"/>
    <w:rsid w:val="2A3AE2F8"/>
    <w:rsid w:val="2A49C8CC"/>
    <w:rsid w:val="2A5FDA44"/>
    <w:rsid w:val="2AB555B9"/>
    <w:rsid w:val="2ACCE841"/>
    <w:rsid w:val="2AE00694"/>
    <w:rsid w:val="2AE1A956"/>
    <w:rsid w:val="2B19306B"/>
    <w:rsid w:val="2B1BED9F"/>
    <w:rsid w:val="2BB86A32"/>
    <w:rsid w:val="2BECFCF2"/>
    <w:rsid w:val="2C18083C"/>
    <w:rsid w:val="2C340B69"/>
    <w:rsid w:val="2C651945"/>
    <w:rsid w:val="2C7C7EA0"/>
    <w:rsid w:val="2C842C43"/>
    <w:rsid w:val="2C8DAEF7"/>
    <w:rsid w:val="2C9C34DC"/>
    <w:rsid w:val="2CA0EEA6"/>
    <w:rsid w:val="2CB95BA6"/>
    <w:rsid w:val="2D00CB6D"/>
    <w:rsid w:val="2D0C96DB"/>
    <w:rsid w:val="2D31D82C"/>
    <w:rsid w:val="2D3A6ABA"/>
    <w:rsid w:val="2D5DABC0"/>
    <w:rsid w:val="2D64F1C5"/>
    <w:rsid w:val="2D766235"/>
    <w:rsid w:val="2D7C1B4D"/>
    <w:rsid w:val="2DD54AC4"/>
    <w:rsid w:val="2DDAB96F"/>
    <w:rsid w:val="2DE18CDE"/>
    <w:rsid w:val="2DE54295"/>
    <w:rsid w:val="2E228154"/>
    <w:rsid w:val="2E5E6E96"/>
    <w:rsid w:val="2E74A899"/>
    <w:rsid w:val="2E8B4571"/>
    <w:rsid w:val="2EA443D3"/>
    <w:rsid w:val="2EA9441B"/>
    <w:rsid w:val="2EDCA4E4"/>
    <w:rsid w:val="2EE2C313"/>
    <w:rsid w:val="2F0DD43E"/>
    <w:rsid w:val="2F7303AA"/>
    <w:rsid w:val="2F8B788B"/>
    <w:rsid w:val="2F92D4CC"/>
    <w:rsid w:val="2FA749EB"/>
    <w:rsid w:val="2FC851C1"/>
    <w:rsid w:val="2FDB711A"/>
    <w:rsid w:val="2FE195E2"/>
    <w:rsid w:val="30021811"/>
    <w:rsid w:val="304D66A2"/>
    <w:rsid w:val="304FA9B3"/>
    <w:rsid w:val="305499FC"/>
    <w:rsid w:val="305A48A3"/>
    <w:rsid w:val="305AA95A"/>
    <w:rsid w:val="307E6DD2"/>
    <w:rsid w:val="308429CC"/>
    <w:rsid w:val="30C86456"/>
    <w:rsid w:val="30DAD620"/>
    <w:rsid w:val="30E12BA3"/>
    <w:rsid w:val="3107A8C1"/>
    <w:rsid w:val="31138422"/>
    <w:rsid w:val="31317ECF"/>
    <w:rsid w:val="313AEEF0"/>
    <w:rsid w:val="3142CCF9"/>
    <w:rsid w:val="31661FCC"/>
    <w:rsid w:val="318F5543"/>
    <w:rsid w:val="31A6B19B"/>
    <w:rsid w:val="31CAAB13"/>
    <w:rsid w:val="31E34475"/>
    <w:rsid w:val="31F153BE"/>
    <w:rsid w:val="31FC9C20"/>
    <w:rsid w:val="3245BA36"/>
    <w:rsid w:val="325B2D06"/>
    <w:rsid w:val="32666B40"/>
    <w:rsid w:val="32759BF6"/>
    <w:rsid w:val="327600B8"/>
    <w:rsid w:val="32838988"/>
    <w:rsid w:val="32BADAD1"/>
    <w:rsid w:val="32CC8F53"/>
    <w:rsid w:val="32FA04CA"/>
    <w:rsid w:val="330703B5"/>
    <w:rsid w:val="3312A78E"/>
    <w:rsid w:val="3393207C"/>
    <w:rsid w:val="339E3292"/>
    <w:rsid w:val="33E6F7E5"/>
    <w:rsid w:val="341F4DB9"/>
    <w:rsid w:val="3436CFD2"/>
    <w:rsid w:val="344A1472"/>
    <w:rsid w:val="344BAA97"/>
    <w:rsid w:val="34576370"/>
    <w:rsid w:val="3471BBA5"/>
    <w:rsid w:val="3495FECA"/>
    <w:rsid w:val="3499CA25"/>
    <w:rsid w:val="34BBC08B"/>
    <w:rsid w:val="34D7E395"/>
    <w:rsid w:val="3509C0E2"/>
    <w:rsid w:val="3542474D"/>
    <w:rsid w:val="3558CC73"/>
    <w:rsid w:val="355C486B"/>
    <w:rsid w:val="35673B08"/>
    <w:rsid w:val="3572C814"/>
    <w:rsid w:val="35A1620E"/>
    <w:rsid w:val="35CCA743"/>
    <w:rsid w:val="36082A25"/>
    <w:rsid w:val="362814E2"/>
    <w:rsid w:val="3676987F"/>
    <w:rsid w:val="3692EE24"/>
    <w:rsid w:val="36C9810E"/>
    <w:rsid w:val="372D6306"/>
    <w:rsid w:val="3744014F"/>
    <w:rsid w:val="37996ABA"/>
    <w:rsid w:val="37B01BBB"/>
    <w:rsid w:val="37B8099B"/>
    <w:rsid w:val="37BD84CB"/>
    <w:rsid w:val="37EF777D"/>
    <w:rsid w:val="37F07F23"/>
    <w:rsid w:val="37F6B938"/>
    <w:rsid w:val="37FBF53E"/>
    <w:rsid w:val="38022A34"/>
    <w:rsid w:val="38044A92"/>
    <w:rsid w:val="38428411"/>
    <w:rsid w:val="3849091D"/>
    <w:rsid w:val="389E22B2"/>
    <w:rsid w:val="38C950EB"/>
    <w:rsid w:val="38CC9DD6"/>
    <w:rsid w:val="38DDC97C"/>
    <w:rsid w:val="38E386B4"/>
    <w:rsid w:val="39474FD2"/>
    <w:rsid w:val="395316D5"/>
    <w:rsid w:val="395B6477"/>
    <w:rsid w:val="39FDE1DA"/>
    <w:rsid w:val="3A053889"/>
    <w:rsid w:val="3A21884C"/>
    <w:rsid w:val="3A54D9F5"/>
    <w:rsid w:val="3A6BB433"/>
    <w:rsid w:val="3A71597B"/>
    <w:rsid w:val="3A8A79BF"/>
    <w:rsid w:val="3A9D6804"/>
    <w:rsid w:val="3A9EFFDD"/>
    <w:rsid w:val="3AAF18C4"/>
    <w:rsid w:val="3AB0306F"/>
    <w:rsid w:val="3AB795EB"/>
    <w:rsid w:val="3AB848CF"/>
    <w:rsid w:val="3AC126D6"/>
    <w:rsid w:val="3AF97CA3"/>
    <w:rsid w:val="3B15BD4F"/>
    <w:rsid w:val="3B1AB3D6"/>
    <w:rsid w:val="3B33FE29"/>
    <w:rsid w:val="3B556B5D"/>
    <w:rsid w:val="3B643524"/>
    <w:rsid w:val="3B766CFE"/>
    <w:rsid w:val="3B9A859E"/>
    <w:rsid w:val="3BAC64CB"/>
    <w:rsid w:val="3BB9BE37"/>
    <w:rsid w:val="3BD2CC8C"/>
    <w:rsid w:val="3C10DAAD"/>
    <w:rsid w:val="3C13EEF0"/>
    <w:rsid w:val="3C488B31"/>
    <w:rsid w:val="3C7BD7BD"/>
    <w:rsid w:val="3C918282"/>
    <w:rsid w:val="3CC50296"/>
    <w:rsid w:val="3D24135E"/>
    <w:rsid w:val="3D2907F4"/>
    <w:rsid w:val="3D601DF3"/>
    <w:rsid w:val="3D95C4CF"/>
    <w:rsid w:val="3DBC7D52"/>
    <w:rsid w:val="3DCDF9B3"/>
    <w:rsid w:val="3DD4C70C"/>
    <w:rsid w:val="3DF36E57"/>
    <w:rsid w:val="3E15469B"/>
    <w:rsid w:val="3E1A9C3E"/>
    <w:rsid w:val="3E507B7B"/>
    <w:rsid w:val="3E9970C6"/>
    <w:rsid w:val="3EBAF696"/>
    <w:rsid w:val="3EBE0761"/>
    <w:rsid w:val="3EC492C7"/>
    <w:rsid w:val="3ECBE604"/>
    <w:rsid w:val="3F20DCF6"/>
    <w:rsid w:val="3F76ACB1"/>
    <w:rsid w:val="3F8E0544"/>
    <w:rsid w:val="3F8E0EC1"/>
    <w:rsid w:val="3FBE0A29"/>
    <w:rsid w:val="3FE71EAE"/>
    <w:rsid w:val="400560CE"/>
    <w:rsid w:val="40250095"/>
    <w:rsid w:val="40462DC9"/>
    <w:rsid w:val="4062722D"/>
    <w:rsid w:val="40648F11"/>
    <w:rsid w:val="408E9122"/>
    <w:rsid w:val="40DA9BA8"/>
    <w:rsid w:val="414EB04A"/>
    <w:rsid w:val="41742988"/>
    <w:rsid w:val="418858CC"/>
    <w:rsid w:val="41966C4B"/>
    <w:rsid w:val="41E94EDC"/>
    <w:rsid w:val="4222D549"/>
    <w:rsid w:val="423D891A"/>
    <w:rsid w:val="424589F5"/>
    <w:rsid w:val="427E7BA5"/>
    <w:rsid w:val="42A0DBC3"/>
    <w:rsid w:val="42A63A55"/>
    <w:rsid w:val="42B5B4ED"/>
    <w:rsid w:val="43215FC1"/>
    <w:rsid w:val="43512CED"/>
    <w:rsid w:val="438DCF21"/>
    <w:rsid w:val="43A09310"/>
    <w:rsid w:val="43A5A36B"/>
    <w:rsid w:val="43C1CABC"/>
    <w:rsid w:val="43E54101"/>
    <w:rsid w:val="43EF0494"/>
    <w:rsid w:val="440CF861"/>
    <w:rsid w:val="442354EC"/>
    <w:rsid w:val="4440A985"/>
    <w:rsid w:val="4457BAD4"/>
    <w:rsid w:val="44AB0403"/>
    <w:rsid w:val="44F57A2B"/>
    <w:rsid w:val="4523B5D4"/>
    <w:rsid w:val="456E21FC"/>
    <w:rsid w:val="458E4F5D"/>
    <w:rsid w:val="45A22636"/>
    <w:rsid w:val="45EF41B6"/>
    <w:rsid w:val="460313A3"/>
    <w:rsid w:val="4693898A"/>
    <w:rsid w:val="46A99ABD"/>
    <w:rsid w:val="46CF084E"/>
    <w:rsid w:val="46DB87FD"/>
    <w:rsid w:val="470B013A"/>
    <w:rsid w:val="473221C0"/>
    <w:rsid w:val="47494DFE"/>
    <w:rsid w:val="4766B5A9"/>
    <w:rsid w:val="47708DBD"/>
    <w:rsid w:val="47760E2C"/>
    <w:rsid w:val="4799E5A1"/>
    <w:rsid w:val="47AA86A5"/>
    <w:rsid w:val="47CE3D7F"/>
    <w:rsid w:val="47D76C81"/>
    <w:rsid w:val="47ECEEEE"/>
    <w:rsid w:val="47FA1F73"/>
    <w:rsid w:val="48065310"/>
    <w:rsid w:val="488D3F1F"/>
    <w:rsid w:val="48AA4E80"/>
    <w:rsid w:val="48BF00EE"/>
    <w:rsid w:val="48D72753"/>
    <w:rsid w:val="497FBA78"/>
    <w:rsid w:val="497FC82D"/>
    <w:rsid w:val="49A08C63"/>
    <w:rsid w:val="49B6F6E6"/>
    <w:rsid w:val="49CEF43F"/>
    <w:rsid w:val="49E7045C"/>
    <w:rsid w:val="49F6A793"/>
    <w:rsid w:val="49F8B68F"/>
    <w:rsid w:val="4A40539D"/>
    <w:rsid w:val="4A5C6D93"/>
    <w:rsid w:val="4A640B3F"/>
    <w:rsid w:val="4A8BE896"/>
    <w:rsid w:val="4A9FBEE3"/>
    <w:rsid w:val="4AB1A8EF"/>
    <w:rsid w:val="4AD1010C"/>
    <w:rsid w:val="4AF1BD49"/>
    <w:rsid w:val="4AF40F89"/>
    <w:rsid w:val="4B4A4D0C"/>
    <w:rsid w:val="4B8C0BA4"/>
    <w:rsid w:val="4BBB3110"/>
    <w:rsid w:val="4BC0E0A8"/>
    <w:rsid w:val="4BCC0149"/>
    <w:rsid w:val="4BD8F7F2"/>
    <w:rsid w:val="4C28BC2D"/>
    <w:rsid w:val="4C2C5685"/>
    <w:rsid w:val="4C460BDE"/>
    <w:rsid w:val="4C58C2BE"/>
    <w:rsid w:val="4C9A87A1"/>
    <w:rsid w:val="4CB4BC91"/>
    <w:rsid w:val="4D09E542"/>
    <w:rsid w:val="4D4E3748"/>
    <w:rsid w:val="4D5DE29D"/>
    <w:rsid w:val="4D6C7E1E"/>
    <w:rsid w:val="4D8430EB"/>
    <w:rsid w:val="4D8671E8"/>
    <w:rsid w:val="4D9C771D"/>
    <w:rsid w:val="4DA8DF2C"/>
    <w:rsid w:val="4DB82A5B"/>
    <w:rsid w:val="4DC1D4F2"/>
    <w:rsid w:val="4DCFF5CB"/>
    <w:rsid w:val="4DE5FFE8"/>
    <w:rsid w:val="4DF2842D"/>
    <w:rsid w:val="4DFC6233"/>
    <w:rsid w:val="4DFD3A43"/>
    <w:rsid w:val="4E1CBD09"/>
    <w:rsid w:val="4E43942C"/>
    <w:rsid w:val="4E8004DD"/>
    <w:rsid w:val="4E8732FF"/>
    <w:rsid w:val="4E8A970A"/>
    <w:rsid w:val="4E92881D"/>
    <w:rsid w:val="4E9504B2"/>
    <w:rsid w:val="4EA91780"/>
    <w:rsid w:val="4ED5577F"/>
    <w:rsid w:val="4EEA6BE8"/>
    <w:rsid w:val="4EF8F0C2"/>
    <w:rsid w:val="4EFC4AA4"/>
    <w:rsid w:val="4EFFAB84"/>
    <w:rsid w:val="4F067D6F"/>
    <w:rsid w:val="4F08209A"/>
    <w:rsid w:val="4F1876CF"/>
    <w:rsid w:val="4F20598E"/>
    <w:rsid w:val="4F35605D"/>
    <w:rsid w:val="4F43389F"/>
    <w:rsid w:val="4F43B094"/>
    <w:rsid w:val="4F65EE29"/>
    <w:rsid w:val="4FAB03C4"/>
    <w:rsid w:val="4FB1E4DE"/>
    <w:rsid w:val="4FB8CDC1"/>
    <w:rsid w:val="4FEE621A"/>
    <w:rsid w:val="4FFE57D6"/>
    <w:rsid w:val="501AE6F8"/>
    <w:rsid w:val="503BED6F"/>
    <w:rsid w:val="50580875"/>
    <w:rsid w:val="50921831"/>
    <w:rsid w:val="50953A63"/>
    <w:rsid w:val="50A4B754"/>
    <w:rsid w:val="50C942F3"/>
    <w:rsid w:val="50DF8D31"/>
    <w:rsid w:val="50E807E6"/>
    <w:rsid w:val="510FDCF9"/>
    <w:rsid w:val="512DD82F"/>
    <w:rsid w:val="5130D7CB"/>
    <w:rsid w:val="5144BACA"/>
    <w:rsid w:val="514B671B"/>
    <w:rsid w:val="514C72E4"/>
    <w:rsid w:val="514E487C"/>
    <w:rsid w:val="51539E96"/>
    <w:rsid w:val="5153D666"/>
    <w:rsid w:val="518D7897"/>
    <w:rsid w:val="519BF975"/>
    <w:rsid w:val="51A1B758"/>
    <w:rsid w:val="51AFC9A7"/>
    <w:rsid w:val="51B3ED7B"/>
    <w:rsid w:val="51BA2149"/>
    <w:rsid w:val="51BD55CD"/>
    <w:rsid w:val="51C9CEF7"/>
    <w:rsid w:val="51FBB9B2"/>
    <w:rsid w:val="522B34C1"/>
    <w:rsid w:val="522F4F8A"/>
    <w:rsid w:val="52554AB8"/>
    <w:rsid w:val="5263D9A2"/>
    <w:rsid w:val="526CA90F"/>
    <w:rsid w:val="52818921"/>
    <w:rsid w:val="52A54F5A"/>
    <w:rsid w:val="52AC2DBB"/>
    <w:rsid w:val="53084945"/>
    <w:rsid w:val="53102370"/>
    <w:rsid w:val="5311D6B9"/>
    <w:rsid w:val="533AE61F"/>
    <w:rsid w:val="5351BC25"/>
    <w:rsid w:val="536BC725"/>
    <w:rsid w:val="53729096"/>
    <w:rsid w:val="5383AAF0"/>
    <w:rsid w:val="53E70675"/>
    <w:rsid w:val="54049BF4"/>
    <w:rsid w:val="540707C4"/>
    <w:rsid w:val="5409E7CE"/>
    <w:rsid w:val="540EED72"/>
    <w:rsid w:val="54132620"/>
    <w:rsid w:val="549D2722"/>
    <w:rsid w:val="54B6D606"/>
    <w:rsid w:val="54C060BF"/>
    <w:rsid w:val="55003146"/>
    <w:rsid w:val="5521B045"/>
    <w:rsid w:val="553BE0D7"/>
    <w:rsid w:val="5561941C"/>
    <w:rsid w:val="558ADE2F"/>
    <w:rsid w:val="55AC748A"/>
    <w:rsid w:val="55F3B5AC"/>
    <w:rsid w:val="5668C3F9"/>
    <w:rsid w:val="56829C6D"/>
    <w:rsid w:val="56BB099B"/>
    <w:rsid w:val="56C6444E"/>
    <w:rsid w:val="56C83B10"/>
    <w:rsid w:val="56FC9BB5"/>
    <w:rsid w:val="57153545"/>
    <w:rsid w:val="577B1A34"/>
    <w:rsid w:val="57B9A0CF"/>
    <w:rsid w:val="57D17D92"/>
    <w:rsid w:val="57F3DA74"/>
    <w:rsid w:val="581C78D2"/>
    <w:rsid w:val="5825CC4D"/>
    <w:rsid w:val="583830A5"/>
    <w:rsid w:val="583FAA89"/>
    <w:rsid w:val="585A8D17"/>
    <w:rsid w:val="586021E9"/>
    <w:rsid w:val="587C663C"/>
    <w:rsid w:val="58947AB8"/>
    <w:rsid w:val="5899D5B5"/>
    <w:rsid w:val="589A1F51"/>
    <w:rsid w:val="589BFB82"/>
    <w:rsid w:val="58A9C1E8"/>
    <w:rsid w:val="58B4B534"/>
    <w:rsid w:val="58E63482"/>
    <w:rsid w:val="58FA8615"/>
    <w:rsid w:val="5900E276"/>
    <w:rsid w:val="591306CC"/>
    <w:rsid w:val="593354EE"/>
    <w:rsid w:val="59720EF0"/>
    <w:rsid w:val="59BEF1BA"/>
    <w:rsid w:val="59DFCBBF"/>
    <w:rsid w:val="5A00165D"/>
    <w:rsid w:val="5A00DA79"/>
    <w:rsid w:val="5A43832D"/>
    <w:rsid w:val="5A6DF3CA"/>
    <w:rsid w:val="5A7B4308"/>
    <w:rsid w:val="5AC37063"/>
    <w:rsid w:val="5AC3D016"/>
    <w:rsid w:val="5AF1A99E"/>
    <w:rsid w:val="5B20DC17"/>
    <w:rsid w:val="5B2FE0BE"/>
    <w:rsid w:val="5B387190"/>
    <w:rsid w:val="5B9E3ED5"/>
    <w:rsid w:val="5BCA24A2"/>
    <w:rsid w:val="5BD9E44D"/>
    <w:rsid w:val="5C0C3268"/>
    <w:rsid w:val="5C293675"/>
    <w:rsid w:val="5C353E33"/>
    <w:rsid w:val="5C75EBE6"/>
    <w:rsid w:val="5D2D32A2"/>
    <w:rsid w:val="5D39C0E5"/>
    <w:rsid w:val="5D3C4673"/>
    <w:rsid w:val="5D62D7A4"/>
    <w:rsid w:val="5D8DA064"/>
    <w:rsid w:val="5D9A9466"/>
    <w:rsid w:val="5DA58284"/>
    <w:rsid w:val="5DBCB45B"/>
    <w:rsid w:val="5E068761"/>
    <w:rsid w:val="5E331E43"/>
    <w:rsid w:val="5E3745A9"/>
    <w:rsid w:val="5E436458"/>
    <w:rsid w:val="5EDB6E48"/>
    <w:rsid w:val="5EDBA6DC"/>
    <w:rsid w:val="5EEFC8C6"/>
    <w:rsid w:val="5F1F5D6C"/>
    <w:rsid w:val="5F569EDE"/>
    <w:rsid w:val="5F664783"/>
    <w:rsid w:val="5F742094"/>
    <w:rsid w:val="5FA3E266"/>
    <w:rsid w:val="5FCC4F18"/>
    <w:rsid w:val="5FE6415E"/>
    <w:rsid w:val="5FE97180"/>
    <w:rsid w:val="5FEEC3B6"/>
    <w:rsid w:val="60172640"/>
    <w:rsid w:val="602A97E3"/>
    <w:rsid w:val="60479915"/>
    <w:rsid w:val="60616042"/>
    <w:rsid w:val="6071FCC6"/>
    <w:rsid w:val="608AC61D"/>
    <w:rsid w:val="609EA7E8"/>
    <w:rsid w:val="60D2F3E6"/>
    <w:rsid w:val="60DEB7F9"/>
    <w:rsid w:val="610CFEDD"/>
    <w:rsid w:val="61108066"/>
    <w:rsid w:val="611FF584"/>
    <w:rsid w:val="61520B5E"/>
    <w:rsid w:val="616DD8B7"/>
    <w:rsid w:val="6178B380"/>
    <w:rsid w:val="6180ACB7"/>
    <w:rsid w:val="618E816E"/>
    <w:rsid w:val="61FF15C9"/>
    <w:rsid w:val="620F49D0"/>
    <w:rsid w:val="621743F0"/>
    <w:rsid w:val="62412538"/>
    <w:rsid w:val="62548D95"/>
    <w:rsid w:val="625F95AA"/>
    <w:rsid w:val="62868739"/>
    <w:rsid w:val="629E3009"/>
    <w:rsid w:val="62A18ABB"/>
    <w:rsid w:val="62A65A2C"/>
    <w:rsid w:val="62D6C3F9"/>
    <w:rsid w:val="62D84F13"/>
    <w:rsid w:val="62E53AE6"/>
    <w:rsid w:val="62FEB72D"/>
    <w:rsid w:val="6313B81C"/>
    <w:rsid w:val="63140FD8"/>
    <w:rsid w:val="63187E4E"/>
    <w:rsid w:val="632164C0"/>
    <w:rsid w:val="6330BDC7"/>
    <w:rsid w:val="635134BE"/>
    <w:rsid w:val="6365E818"/>
    <w:rsid w:val="6365F3DB"/>
    <w:rsid w:val="638EC1F8"/>
    <w:rsid w:val="63BA1C96"/>
    <w:rsid w:val="63D7A8A4"/>
    <w:rsid w:val="63FECD9A"/>
    <w:rsid w:val="6440655E"/>
    <w:rsid w:val="645EA0A1"/>
    <w:rsid w:val="64751D1F"/>
    <w:rsid w:val="64AF6006"/>
    <w:rsid w:val="64CA043E"/>
    <w:rsid w:val="64CA40BB"/>
    <w:rsid w:val="64CEC2EE"/>
    <w:rsid w:val="64DF73B4"/>
    <w:rsid w:val="64F5DC2D"/>
    <w:rsid w:val="64F9F841"/>
    <w:rsid w:val="64FDF703"/>
    <w:rsid w:val="651C04DE"/>
    <w:rsid w:val="6537543E"/>
    <w:rsid w:val="65433ABA"/>
    <w:rsid w:val="6560011B"/>
    <w:rsid w:val="65ACEE8B"/>
    <w:rsid w:val="65ACFE1B"/>
    <w:rsid w:val="65CA423E"/>
    <w:rsid w:val="65CD2CC0"/>
    <w:rsid w:val="65D8CEA2"/>
    <w:rsid w:val="66194336"/>
    <w:rsid w:val="661E2A92"/>
    <w:rsid w:val="6661D77D"/>
    <w:rsid w:val="66641888"/>
    <w:rsid w:val="6677780C"/>
    <w:rsid w:val="66A32AD1"/>
    <w:rsid w:val="670E592E"/>
    <w:rsid w:val="6724DC95"/>
    <w:rsid w:val="677AED80"/>
    <w:rsid w:val="678674FD"/>
    <w:rsid w:val="681D1148"/>
    <w:rsid w:val="682258B5"/>
    <w:rsid w:val="68270492"/>
    <w:rsid w:val="68843BAA"/>
    <w:rsid w:val="6884EB4C"/>
    <w:rsid w:val="688BDD20"/>
    <w:rsid w:val="68AF59E4"/>
    <w:rsid w:val="68B77305"/>
    <w:rsid w:val="68BED03F"/>
    <w:rsid w:val="68C3268C"/>
    <w:rsid w:val="68C65DAA"/>
    <w:rsid w:val="68D0874E"/>
    <w:rsid w:val="68D92B25"/>
    <w:rsid w:val="692035D0"/>
    <w:rsid w:val="694858D9"/>
    <w:rsid w:val="6954185D"/>
    <w:rsid w:val="697E5E08"/>
    <w:rsid w:val="69B108D2"/>
    <w:rsid w:val="69EB5FC1"/>
    <w:rsid w:val="69F3985F"/>
    <w:rsid w:val="6A0EE9BA"/>
    <w:rsid w:val="6A385C0A"/>
    <w:rsid w:val="6A41DF20"/>
    <w:rsid w:val="6A58C3E5"/>
    <w:rsid w:val="6A776CBE"/>
    <w:rsid w:val="6AA35A64"/>
    <w:rsid w:val="6AB3EFF4"/>
    <w:rsid w:val="6AB9AE64"/>
    <w:rsid w:val="6AEB14A4"/>
    <w:rsid w:val="6B0DBCB4"/>
    <w:rsid w:val="6B3984D7"/>
    <w:rsid w:val="6B3A192F"/>
    <w:rsid w:val="6B76FD0D"/>
    <w:rsid w:val="6BE6AC25"/>
    <w:rsid w:val="6BF3F0C7"/>
    <w:rsid w:val="6BFC83CB"/>
    <w:rsid w:val="6C09A190"/>
    <w:rsid w:val="6C3923D8"/>
    <w:rsid w:val="6C56AA07"/>
    <w:rsid w:val="6C696107"/>
    <w:rsid w:val="6C81555D"/>
    <w:rsid w:val="6C9DCC9D"/>
    <w:rsid w:val="6CC5F96D"/>
    <w:rsid w:val="6CCB4DF4"/>
    <w:rsid w:val="6CE5EBDD"/>
    <w:rsid w:val="6CFF10FB"/>
    <w:rsid w:val="6D27A2BB"/>
    <w:rsid w:val="6D6984FA"/>
    <w:rsid w:val="6D9727B6"/>
    <w:rsid w:val="6DA2733C"/>
    <w:rsid w:val="6DB0990D"/>
    <w:rsid w:val="6E0A8F7E"/>
    <w:rsid w:val="6E7677C1"/>
    <w:rsid w:val="6E8E48A9"/>
    <w:rsid w:val="6EC772C5"/>
    <w:rsid w:val="6ED50914"/>
    <w:rsid w:val="6F223EB7"/>
    <w:rsid w:val="6F57B534"/>
    <w:rsid w:val="6F7119FF"/>
    <w:rsid w:val="6FC8E4FD"/>
    <w:rsid w:val="6FCFE759"/>
    <w:rsid w:val="6FD97313"/>
    <w:rsid w:val="6FEF8C16"/>
    <w:rsid w:val="7015B10C"/>
    <w:rsid w:val="703C6D8B"/>
    <w:rsid w:val="70640D58"/>
    <w:rsid w:val="7067D2DF"/>
    <w:rsid w:val="709F8120"/>
    <w:rsid w:val="7101B9AD"/>
    <w:rsid w:val="717D3C42"/>
    <w:rsid w:val="71BD5A45"/>
    <w:rsid w:val="71C9E097"/>
    <w:rsid w:val="71F3A88D"/>
    <w:rsid w:val="72340908"/>
    <w:rsid w:val="7263619A"/>
    <w:rsid w:val="7268F618"/>
    <w:rsid w:val="726B2DD7"/>
    <w:rsid w:val="72721A64"/>
    <w:rsid w:val="72790CB0"/>
    <w:rsid w:val="728CED3B"/>
    <w:rsid w:val="72BEE413"/>
    <w:rsid w:val="72F40A93"/>
    <w:rsid w:val="7329CD71"/>
    <w:rsid w:val="733C73E1"/>
    <w:rsid w:val="734A5956"/>
    <w:rsid w:val="7356E29A"/>
    <w:rsid w:val="7365511E"/>
    <w:rsid w:val="736EE36F"/>
    <w:rsid w:val="7412E2CE"/>
    <w:rsid w:val="74288DAF"/>
    <w:rsid w:val="7437D0FE"/>
    <w:rsid w:val="7489FAAD"/>
    <w:rsid w:val="748B1DC3"/>
    <w:rsid w:val="74919F57"/>
    <w:rsid w:val="7496077E"/>
    <w:rsid w:val="74CB7B0B"/>
    <w:rsid w:val="74DF1C35"/>
    <w:rsid w:val="7547EF79"/>
    <w:rsid w:val="757B68EE"/>
    <w:rsid w:val="757BA484"/>
    <w:rsid w:val="758F0757"/>
    <w:rsid w:val="75921A47"/>
    <w:rsid w:val="759A49AA"/>
    <w:rsid w:val="75A398E2"/>
    <w:rsid w:val="75D11A36"/>
    <w:rsid w:val="75D2ECD1"/>
    <w:rsid w:val="75DB9BAE"/>
    <w:rsid w:val="7659CA75"/>
    <w:rsid w:val="766E61D8"/>
    <w:rsid w:val="7682A34A"/>
    <w:rsid w:val="76927434"/>
    <w:rsid w:val="769A9393"/>
    <w:rsid w:val="76A04280"/>
    <w:rsid w:val="76C6E62C"/>
    <w:rsid w:val="770A83DC"/>
    <w:rsid w:val="7717DC93"/>
    <w:rsid w:val="771FD1A0"/>
    <w:rsid w:val="77239880"/>
    <w:rsid w:val="773559E5"/>
    <w:rsid w:val="774686A2"/>
    <w:rsid w:val="775BC1FE"/>
    <w:rsid w:val="7776A736"/>
    <w:rsid w:val="77ADFADC"/>
    <w:rsid w:val="77B043AC"/>
    <w:rsid w:val="77E2D605"/>
    <w:rsid w:val="781B32C9"/>
    <w:rsid w:val="783CF40A"/>
    <w:rsid w:val="7840CC27"/>
    <w:rsid w:val="78731165"/>
    <w:rsid w:val="7884C9AF"/>
    <w:rsid w:val="7895CA22"/>
    <w:rsid w:val="792D99F0"/>
    <w:rsid w:val="793CA04C"/>
    <w:rsid w:val="794BAE71"/>
    <w:rsid w:val="79828D36"/>
    <w:rsid w:val="79BC5962"/>
    <w:rsid w:val="7A1A82E5"/>
    <w:rsid w:val="7A437F26"/>
    <w:rsid w:val="7A5A9EE6"/>
    <w:rsid w:val="7A94BECF"/>
    <w:rsid w:val="7A9BEC70"/>
    <w:rsid w:val="7AB3E12F"/>
    <w:rsid w:val="7AE1AF09"/>
    <w:rsid w:val="7B52C91B"/>
    <w:rsid w:val="7B89B218"/>
    <w:rsid w:val="7C277C62"/>
    <w:rsid w:val="7C458B7E"/>
    <w:rsid w:val="7C7F0A8B"/>
    <w:rsid w:val="7C82C012"/>
    <w:rsid w:val="7C86AD6F"/>
    <w:rsid w:val="7C99F966"/>
    <w:rsid w:val="7CB2D822"/>
    <w:rsid w:val="7CBEAB29"/>
    <w:rsid w:val="7CD8997A"/>
    <w:rsid w:val="7D48F769"/>
    <w:rsid w:val="7D51090A"/>
    <w:rsid w:val="7D6B11EC"/>
    <w:rsid w:val="7D969AE2"/>
    <w:rsid w:val="7DCAA998"/>
    <w:rsid w:val="7DDEC334"/>
    <w:rsid w:val="7DEDDDB0"/>
    <w:rsid w:val="7E019443"/>
    <w:rsid w:val="7E5D6F0F"/>
    <w:rsid w:val="7E6C2742"/>
    <w:rsid w:val="7E727F43"/>
    <w:rsid w:val="7EA1391B"/>
    <w:rsid w:val="7ED4095B"/>
    <w:rsid w:val="7EEE580F"/>
    <w:rsid w:val="7F0F8E70"/>
    <w:rsid w:val="7F67BFA2"/>
    <w:rsid w:val="7FB0B742"/>
    <w:rsid w:val="7FB722BA"/>
    <w:rsid w:val="7FB7418F"/>
    <w:rsid w:val="7FBD554D"/>
    <w:rsid w:val="7FFEB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1F2858"/>
  <w15:chartTrackingRefBased/>
  <w15:docId w15:val="{0DDC027F-1C27-45CA-A798-79002BFC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uiPriority w:val="99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tyle-scope">
    <w:name w:val="style-scope"/>
    <w:basedOn w:val="Fontepargpadro"/>
    <w:rsid w:val="00837CB1"/>
  </w:style>
  <w:style w:type="paragraph" w:styleId="PargrafodaLista">
    <w:name w:val="List Paragraph"/>
    <w:basedOn w:val="Normal"/>
    <w:uiPriority w:val="34"/>
    <w:qFormat/>
    <w:rsid w:val="00195E72"/>
    <w:pPr>
      <w:tabs>
        <w:tab w:val="clear" w:pos="720"/>
      </w:tabs>
      <w:spacing w:before="0" w:line="276" w:lineRule="auto"/>
      <w:ind w:left="720"/>
      <w:contextualSpacing/>
      <w:jc w:val="left"/>
    </w:pPr>
    <w:rPr>
      <w:rFonts w:ascii="Arial" w:eastAsia="Arial" w:hAnsi="Arial" w:cs="Arial"/>
      <w:sz w:val="22"/>
      <w:szCs w:val="22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3639"/>
    <w:pPr>
      <w:keepLines/>
      <w:tabs>
        <w:tab w:val="clear" w:pos="720"/>
      </w:tabs>
      <w:spacing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pt-BR"/>
    </w:rPr>
  </w:style>
  <w:style w:type="paragraph" w:styleId="Sumrio1">
    <w:name w:val="toc 1"/>
    <w:basedOn w:val="Normal"/>
    <w:next w:val="Normal"/>
    <w:autoRedefine/>
    <w:uiPriority w:val="39"/>
    <w:rsid w:val="007B3639"/>
    <w:pPr>
      <w:tabs>
        <w:tab w:val="clear" w:pos="72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ichard.silva@unigranrio.b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F2CF0-1BBB-46A9-8733-5F23034CC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127</TotalTime>
  <Pages>3</Pages>
  <Words>853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Doujou</cp:lastModifiedBy>
  <cp:revision>38</cp:revision>
  <cp:lastPrinted>2005-03-17T07:14:00Z</cp:lastPrinted>
  <dcterms:created xsi:type="dcterms:W3CDTF">2020-05-06T22:50:00Z</dcterms:created>
  <dcterms:modified xsi:type="dcterms:W3CDTF">2020-06-29T22:20:00Z</dcterms:modified>
</cp:coreProperties>
</file>